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C438D" w14:textId="77777777" w:rsidR="005D11A6" w:rsidRPr="0006441D" w:rsidRDefault="005D11A6" w:rsidP="005D11A6">
      <w:pPr>
        <w:rPr>
          <w:rFonts w:ascii="Trebuchet MS" w:hAnsi="Trebuchet MS"/>
        </w:rPr>
      </w:pPr>
    </w:p>
    <w:p w14:paraId="4F685608" w14:textId="77777777" w:rsidR="005D11A6" w:rsidRPr="0006441D" w:rsidRDefault="005D11A6" w:rsidP="005D11A6">
      <w:pPr>
        <w:rPr>
          <w:rFonts w:ascii="Trebuchet MS" w:hAnsi="Trebuchet MS"/>
        </w:rPr>
      </w:pPr>
    </w:p>
    <w:p w14:paraId="70B95AA1" w14:textId="77777777" w:rsidR="008F1631" w:rsidRPr="0006441D" w:rsidRDefault="008F1631" w:rsidP="005D11A6">
      <w:pPr>
        <w:rPr>
          <w:rFonts w:ascii="Trebuchet MS" w:hAnsi="Trebuchet MS"/>
        </w:rPr>
      </w:pPr>
    </w:p>
    <w:p w14:paraId="11D6B7A5" w14:textId="77777777" w:rsidR="008F1631" w:rsidRPr="0006441D" w:rsidRDefault="008F1631" w:rsidP="005D11A6">
      <w:pPr>
        <w:rPr>
          <w:rFonts w:ascii="Trebuchet MS" w:hAnsi="Trebuchet MS"/>
        </w:rPr>
      </w:pPr>
    </w:p>
    <w:p w14:paraId="754FF0CE" w14:textId="77777777" w:rsidR="00916C56" w:rsidRDefault="00916C56" w:rsidP="000746EF">
      <w:pPr>
        <w:jc w:val="right"/>
        <w:rPr>
          <w:rFonts w:ascii="Trebuchet MS" w:hAnsi="Trebuchet MS"/>
        </w:rPr>
      </w:pPr>
    </w:p>
    <w:p w14:paraId="16D61410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2DCC5BCB" w14:textId="77777777" w:rsidR="00987332" w:rsidRDefault="00987332" w:rsidP="000746EF">
      <w:pPr>
        <w:jc w:val="right"/>
        <w:rPr>
          <w:rFonts w:ascii="Trebuchet MS" w:hAnsi="Trebuchet MS"/>
        </w:rPr>
      </w:pPr>
    </w:p>
    <w:p w14:paraId="13EA3425" w14:textId="77777777" w:rsidR="00BA2C30" w:rsidRPr="001878BE" w:rsidRDefault="00BA2C30" w:rsidP="00A058C5">
      <w:pPr>
        <w:pStyle w:val="Subtituloportada"/>
      </w:pPr>
    </w:p>
    <w:p w14:paraId="1ADF282A" w14:textId="2B6CC109" w:rsidR="00713CE5" w:rsidRPr="004965EE" w:rsidRDefault="006829B5" w:rsidP="004965EE">
      <w:pPr>
        <w:pStyle w:val="Subtituloportada"/>
        <w:jc w:val="center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>Evidencias</w:t>
      </w:r>
      <w:r w:rsidR="001D3627" w:rsidRPr="001D3627">
        <w:rPr>
          <w:b/>
          <w:color w:val="auto"/>
          <w:sz w:val="48"/>
          <w:szCs w:val="48"/>
        </w:rPr>
        <w:t xml:space="preserve">: </w:t>
      </w:r>
    </w:p>
    <w:p w14:paraId="7E1499FD" w14:textId="77777777" w:rsidR="00E81848" w:rsidRDefault="00E81848" w:rsidP="006C083E">
      <w:pPr>
        <w:pStyle w:val="Subtituloportada"/>
        <w:jc w:val="center"/>
        <w:rPr>
          <w:color w:val="auto"/>
          <w:sz w:val="44"/>
          <w:szCs w:val="48"/>
        </w:rPr>
      </w:pPr>
    </w:p>
    <w:p w14:paraId="77646ABB" w14:textId="1B2836EF" w:rsidR="00725EFB" w:rsidRPr="003F47E2" w:rsidRDefault="000A0B14" w:rsidP="00A118D9">
      <w:pPr>
        <w:jc w:val="center"/>
        <w:rPr>
          <w:rFonts w:ascii="Trebuchet MS" w:hAnsi="Trebuchet MS"/>
          <w:lang w:val="es-MX"/>
        </w:rPr>
      </w:pPr>
      <w:r>
        <w:rPr>
          <w:rFonts w:ascii="Trebuchet MS" w:hAnsi="Trebuchet MS" w:cs="Trebuchet MS"/>
          <w:sz w:val="44"/>
          <w:szCs w:val="48"/>
          <w:lang w:val="es-MX"/>
        </w:rPr>
        <w:t>{{</w:t>
      </w:r>
      <w:proofErr w:type="spellStart"/>
      <w:r w:rsidR="00E46A6A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t</w:t>
      </w:r>
      <w:r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it</w:t>
      </w:r>
      <w:r w:rsidR="008E0D5C" w:rsidRPr="00E46A6A">
        <w:rPr>
          <w:rFonts w:ascii="Trebuchet MS" w:hAnsi="Trebuchet MS" w:cs="Trebuchet MS"/>
          <w:sz w:val="44"/>
          <w:szCs w:val="48"/>
          <w:u w:val="single"/>
          <w:lang w:val="es-MX"/>
        </w:rPr>
        <w:t>le</w:t>
      </w:r>
      <w:proofErr w:type="spellEnd"/>
      <w:r>
        <w:rPr>
          <w:rFonts w:ascii="Trebuchet MS" w:hAnsi="Trebuchet MS" w:cs="Trebuchet MS"/>
          <w:sz w:val="44"/>
          <w:szCs w:val="48"/>
          <w:lang w:val="es-MX"/>
        </w:rPr>
        <w:t>}}</w:t>
      </w:r>
    </w:p>
    <w:p w14:paraId="625F7075" w14:textId="77777777" w:rsidR="00725EFB" w:rsidRPr="003F47E2" w:rsidRDefault="00725EFB" w:rsidP="00C2122C">
      <w:pPr>
        <w:rPr>
          <w:rFonts w:ascii="Trebuchet MS" w:hAnsi="Trebuchet MS"/>
          <w:lang w:val="es-MX"/>
        </w:rPr>
      </w:pPr>
    </w:p>
    <w:p w14:paraId="026A2155" w14:textId="77777777" w:rsidR="009327D2" w:rsidRDefault="009327D2" w:rsidP="00C2122C">
      <w:pPr>
        <w:rPr>
          <w:rFonts w:ascii="Trebuchet MS" w:hAnsi="Trebuchet MS"/>
          <w:lang w:val="es-MX"/>
        </w:rPr>
      </w:pPr>
    </w:p>
    <w:p w14:paraId="3C8D71C7" w14:textId="77777777" w:rsidR="00546077" w:rsidRDefault="00546077" w:rsidP="00C2122C">
      <w:pPr>
        <w:rPr>
          <w:rFonts w:ascii="Trebuchet MS" w:hAnsi="Trebuchet MS"/>
          <w:lang w:val="es-MX"/>
        </w:rPr>
      </w:pPr>
    </w:p>
    <w:p w14:paraId="1952A61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2BB16E1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E696AA4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D2CD23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889FF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36E35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08519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82FB82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9B8418C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2CB79D7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B206640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4FF696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157CAC6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AEEC687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5432473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BDA2FE9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6CD935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6D59EBE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C37CCB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63B585A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5D6786B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4FD685A6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73D216E8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DC5A7CF" w14:textId="77777777" w:rsidR="006829B5" w:rsidRDefault="006829B5" w:rsidP="00C2122C">
      <w:pPr>
        <w:rPr>
          <w:rFonts w:ascii="Trebuchet MS" w:hAnsi="Trebuchet MS"/>
          <w:lang w:val="es-MX"/>
        </w:rPr>
      </w:pPr>
    </w:p>
    <w:p w14:paraId="59DF7689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038EC38F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335AD795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7CC3579B" w14:textId="77777777" w:rsidR="004C538A" w:rsidRDefault="004C538A" w:rsidP="00C2122C">
      <w:pPr>
        <w:rPr>
          <w:rFonts w:ascii="Trebuchet MS" w:hAnsi="Trebuchet MS"/>
          <w:lang w:val="es-MX"/>
        </w:rPr>
      </w:pPr>
    </w:p>
    <w:p w14:paraId="2FA72373" w14:textId="1DAAFB57" w:rsidR="00B421E2" w:rsidRDefault="00B421E2" w:rsidP="00783032">
      <w:pPr>
        <w:rPr>
          <w:rFonts w:ascii="Trebuchet MS" w:hAnsi="Trebuchet MS"/>
          <w:lang w:val="es-MX"/>
        </w:rPr>
      </w:pPr>
    </w:p>
    <w:p w14:paraId="39F9DB6F" w14:textId="3DE53662" w:rsidR="00783032" w:rsidRDefault="00745C35" w:rsidP="00783032">
      <w:pPr>
        <w:rPr>
          <w:rFonts w:ascii="Trebuchet MS" w:hAnsi="Trebuchet MS"/>
          <w:lang w:val="es-MX"/>
        </w:rPr>
      </w:pPr>
      <w:r>
        <w:rPr>
          <w:rFonts w:ascii="Trebuchet MS" w:hAnsi="Trebuchet MS"/>
          <w:lang w:val="es-MX"/>
        </w:rPr>
        <w:lastRenderedPageBreak/>
        <w:t>{{</w:t>
      </w:r>
      <w:r w:rsidR="005D2260">
        <w:rPr>
          <w:rFonts w:ascii="Trebuchet MS" w:hAnsi="Trebuchet MS"/>
          <w:lang w:val="es-MX"/>
        </w:rPr>
        <w:t>caso</w:t>
      </w:r>
      <w:r>
        <w:rPr>
          <w:rFonts w:ascii="Trebuchet MS" w:hAnsi="Trebuchet MS"/>
          <w:lang w:val="es-MX"/>
        </w:rPr>
        <w:t>}}</w:t>
      </w:r>
    </w:p>
    <w:p w14:paraId="28B4567F" w14:textId="77777777" w:rsidR="00B4674C" w:rsidRDefault="00B4674C" w:rsidP="00783032">
      <w:pPr>
        <w:rPr>
          <w:rFonts w:ascii="Trebuchet MS" w:hAnsi="Trebuchet MS"/>
          <w:lang w:val="es-MX"/>
        </w:rPr>
      </w:pPr>
    </w:p>
    <w:p w14:paraId="4163F775" w14:textId="77777777" w:rsidR="00783032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Paso de la prueba:</w:t>
      </w:r>
    </w:p>
    <w:p w14:paraId="73577AF1" w14:textId="3876D582" w:rsidR="00540550" w:rsidRDefault="00D30DAE" w:rsidP="00B6775A">
      <w:pPr>
        <w:jc w:val="left"/>
        <w:rPr>
          <w:rFonts w:ascii="Calibri Light" w:hAnsi="Calibri Light" w:cs="Calibri Light"/>
          <w:bCs/>
        </w:rPr>
      </w:pPr>
      <w:r w:rsidRPr="00D30DAE">
        <w:rPr>
          <w:rFonts w:ascii="Calibri Light" w:hAnsi="Calibri Light" w:cs="Calibri Light"/>
          <w:bCs/>
        </w:rPr>
        <w:t>{{</w:t>
      </w:r>
      <w:proofErr w:type="spellStart"/>
      <w:r w:rsidRPr="00D30DAE">
        <w:rPr>
          <w:rFonts w:ascii="Calibri Light" w:hAnsi="Calibri Light" w:cs="Calibri Light"/>
          <w:bCs/>
        </w:rPr>
        <w:t>paso_prueba</w:t>
      </w:r>
      <w:proofErr w:type="spellEnd"/>
      <w:r w:rsidRPr="00D30DAE">
        <w:rPr>
          <w:rFonts w:ascii="Calibri Light" w:hAnsi="Calibri Light" w:cs="Calibri Light"/>
          <w:bCs/>
        </w:rPr>
        <w:t>}}</w:t>
      </w:r>
    </w:p>
    <w:p w14:paraId="0A465742" w14:textId="77777777" w:rsidR="007E0642" w:rsidRPr="00D30DAE" w:rsidRDefault="007E0642" w:rsidP="00B6775A">
      <w:pPr>
        <w:jc w:val="left"/>
        <w:rPr>
          <w:rFonts w:ascii="Calibri Light" w:hAnsi="Calibri Light" w:cs="Calibri Light"/>
          <w:bCs/>
        </w:rPr>
      </w:pPr>
    </w:p>
    <w:p w14:paraId="3EAA667E" w14:textId="7E146470" w:rsidR="00783032" w:rsidRDefault="00783032" w:rsidP="00540550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Datos de la prueba:</w:t>
      </w:r>
    </w:p>
    <w:p w14:paraId="2A2AD6BA" w14:textId="77777777" w:rsidR="00783032" w:rsidRDefault="00783032" w:rsidP="00783032">
      <w:pPr>
        <w:rPr>
          <w:rFonts w:ascii="Trebuchet MS" w:hAnsi="Trebuchet MS"/>
          <w:lang w:val="es-MX"/>
        </w:rPr>
      </w:pPr>
    </w:p>
    <w:p w14:paraId="487C6713" w14:textId="77777777" w:rsidR="00783032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>Colocar archivos y/o datos de la prueba</w:t>
      </w:r>
    </w:p>
    <w:p w14:paraId="678B2502" w14:textId="77777777" w:rsidR="00AD476A" w:rsidRPr="00007E81" w:rsidRDefault="00AD476A" w:rsidP="00783032">
      <w:pPr>
        <w:rPr>
          <w:rFonts w:ascii="Trebuchet MS" w:hAnsi="Trebuchet MS"/>
          <w:lang w:val="es-MX"/>
        </w:rPr>
      </w:pPr>
    </w:p>
    <w:p w14:paraId="6017A726" w14:textId="77777777" w:rsidR="001D0287" w:rsidRDefault="00783032" w:rsidP="00783032">
      <w:pPr>
        <w:rPr>
          <w:rFonts w:ascii="Trebuchet MS" w:hAnsi="Trebuchet MS"/>
          <w:b/>
          <w:lang w:val="es-MX"/>
        </w:rPr>
      </w:pPr>
      <w:r w:rsidRPr="006829B5">
        <w:rPr>
          <w:rFonts w:ascii="Trebuchet MS" w:hAnsi="Trebuchet MS"/>
          <w:b/>
          <w:lang w:val="es-MX"/>
        </w:rPr>
        <w:t>Resultado previsto:</w:t>
      </w:r>
    </w:p>
    <w:p w14:paraId="06744C74" w14:textId="77777777" w:rsidR="00783032" w:rsidRDefault="00783032" w:rsidP="00783032">
      <w:pPr>
        <w:rPr>
          <w:rFonts w:ascii="Calibri Light" w:hAnsi="Calibri Light" w:cs="Calibri Light"/>
          <w:sz w:val="16"/>
          <w:szCs w:val="16"/>
          <w:lang w:val="es-MX"/>
        </w:rPr>
      </w:pPr>
    </w:p>
    <w:p w14:paraId="36A5A3FB" w14:textId="77777777" w:rsidR="00AD476A" w:rsidRPr="00AD476A" w:rsidRDefault="00AD476A" w:rsidP="00AD476A">
      <w:pPr>
        <w:rPr>
          <w:rFonts w:ascii="Calibri Light" w:hAnsi="Calibri Light" w:cs="Calibri Light"/>
          <w:lang w:val="es-MX"/>
        </w:rPr>
      </w:pPr>
      <w:r w:rsidRPr="00AD476A">
        <w:rPr>
          <w:rFonts w:ascii="Calibri Light" w:hAnsi="Calibri Light" w:cs="Calibri Light"/>
          <w:lang w:val="es-MX"/>
        </w:rPr>
        <w:t xml:space="preserve">Colocar </w:t>
      </w:r>
      <w:r>
        <w:rPr>
          <w:rFonts w:ascii="Calibri Light" w:hAnsi="Calibri Light" w:cs="Calibri Light"/>
          <w:lang w:val="es-MX"/>
        </w:rPr>
        <w:t>resultado obtenido de la prueba con texto, imágenes y/o archivos</w:t>
      </w:r>
    </w:p>
    <w:p w14:paraId="0B90A39C" w14:textId="77777777" w:rsidR="00AD476A" w:rsidRPr="007F1A1E" w:rsidRDefault="00AD476A" w:rsidP="00783032">
      <w:pPr>
        <w:rPr>
          <w:rFonts w:ascii="Calibri Light" w:hAnsi="Calibri Light" w:cs="Calibri Light"/>
          <w:sz w:val="16"/>
          <w:szCs w:val="16"/>
          <w:u w:val="single"/>
          <w:lang w:val="es-MX"/>
        </w:rPr>
      </w:pPr>
    </w:p>
    <w:sectPr w:rsidR="00AD476A" w:rsidRPr="007F1A1E" w:rsidSect="00FA2DF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97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A8141" w14:textId="77777777" w:rsidR="00D433D8" w:rsidRDefault="00D433D8" w:rsidP="00BF738B">
      <w:pPr>
        <w:pStyle w:val="TDC3"/>
      </w:pPr>
      <w:r>
        <w:separator/>
      </w:r>
    </w:p>
  </w:endnote>
  <w:endnote w:type="continuationSeparator" w:id="0">
    <w:p w14:paraId="48D0868A" w14:textId="77777777" w:rsidR="00D433D8" w:rsidRDefault="00D433D8" w:rsidP="00BF738B">
      <w:pPr>
        <w:pStyle w:val="TDC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B4032" w14:textId="77777777" w:rsidR="00D55CDD" w:rsidRDefault="00D55CDD" w:rsidP="00F16223">
    <w:pPr>
      <w:pStyle w:val="Piedepgina"/>
      <w:ind w:left="-360"/>
      <w:rPr>
        <w:szCs w:val="14"/>
      </w:rPr>
    </w:pPr>
  </w:p>
  <w:tbl>
    <w:tblPr>
      <w:tblW w:w="4804" w:type="dxa"/>
      <w:tblInd w:w="3855" w:type="dxa"/>
      <w:tblBorders>
        <w:top w:val="single" w:sz="4" w:space="0" w:color="5F5F5F"/>
        <w:left w:val="single" w:sz="4" w:space="0" w:color="5F5F5F"/>
        <w:bottom w:val="single" w:sz="4" w:space="0" w:color="5F5F5F"/>
        <w:right w:val="single" w:sz="4" w:space="0" w:color="5F5F5F"/>
        <w:insideH w:val="single" w:sz="4" w:space="0" w:color="5F5F5F"/>
        <w:insideV w:val="single" w:sz="4" w:space="0" w:color="5F5F5F"/>
      </w:tblBorders>
      <w:tblLayout w:type="fixed"/>
      <w:tblLook w:val="0000" w:firstRow="0" w:lastRow="0" w:firstColumn="0" w:lastColumn="0" w:noHBand="0" w:noVBand="0"/>
    </w:tblPr>
    <w:tblGrid>
      <w:gridCol w:w="2169"/>
      <w:gridCol w:w="1517"/>
      <w:gridCol w:w="1118"/>
    </w:tblGrid>
    <w:tr w:rsidR="00072EFE" w:rsidRPr="00877A6B" w14:paraId="6C64D171" w14:textId="77777777" w:rsidTr="00072EFE">
      <w:trPr>
        <w:cantSplit/>
        <w:trHeight w:val="98"/>
      </w:trPr>
      <w:tc>
        <w:tcPr>
          <w:tcW w:w="2169" w:type="dxa"/>
          <w:tcMar>
            <w:left w:w="29" w:type="dxa"/>
            <w:right w:w="29" w:type="dxa"/>
          </w:tcMar>
        </w:tcPr>
        <w:p w14:paraId="21BA886C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Elaboró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0C104AF0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Versión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68179966" w14:textId="77777777" w:rsidR="00072EFE" w:rsidRPr="00CB6F04" w:rsidRDefault="00072EFE" w:rsidP="00CB6F04">
          <w:pPr>
            <w:pStyle w:val="Piedepgina"/>
            <w:jc w:val="center"/>
            <w:rPr>
              <w:b/>
            </w:rPr>
          </w:pPr>
          <w:r w:rsidRPr="00CB6F04">
            <w:rPr>
              <w:b/>
            </w:rPr>
            <w:t>Página</w:t>
          </w:r>
        </w:p>
      </w:tc>
    </w:tr>
    <w:tr w:rsidR="00072EFE" w:rsidRPr="00877A6B" w14:paraId="4E33BE3E" w14:textId="77777777" w:rsidTr="00072EFE">
      <w:trPr>
        <w:cantSplit/>
        <w:trHeight w:val="172"/>
      </w:trPr>
      <w:tc>
        <w:tcPr>
          <w:tcW w:w="2169" w:type="dxa"/>
          <w:tcMar>
            <w:left w:w="29" w:type="dxa"/>
            <w:right w:w="29" w:type="dxa"/>
          </w:tcMar>
        </w:tcPr>
        <w:p w14:paraId="72C3D1C3" w14:textId="428CCBB9" w:rsidR="00072EFE" w:rsidRPr="00CB6F04" w:rsidRDefault="007F1A1E" w:rsidP="00D96BC3">
          <w:pPr>
            <w:pStyle w:val="Piedepgina"/>
          </w:pPr>
          <w:r>
            <w:t>{{</w:t>
          </w:r>
          <w:proofErr w:type="spellStart"/>
          <w:r>
            <w:t>n</w:t>
          </w:r>
          <w:r w:rsidR="0035081D">
            <w:t>ame</w:t>
          </w:r>
          <w:proofErr w:type="spellEnd"/>
          <w:r>
            <w:t>}}</w:t>
          </w:r>
        </w:p>
      </w:tc>
      <w:tc>
        <w:tcPr>
          <w:tcW w:w="1517" w:type="dxa"/>
          <w:tcMar>
            <w:left w:w="29" w:type="dxa"/>
            <w:right w:w="29" w:type="dxa"/>
          </w:tcMar>
        </w:tcPr>
        <w:p w14:paraId="5D530D77" w14:textId="77777777" w:rsidR="00072EFE" w:rsidRPr="00CB6F04" w:rsidRDefault="00072EFE" w:rsidP="00CA4078">
          <w:pPr>
            <w:pStyle w:val="Piedepgina"/>
            <w:jc w:val="center"/>
          </w:pPr>
          <w:r>
            <w:t>1.0.0</w:t>
          </w:r>
        </w:p>
      </w:tc>
      <w:tc>
        <w:tcPr>
          <w:tcW w:w="1118" w:type="dxa"/>
          <w:tcMar>
            <w:left w:w="29" w:type="dxa"/>
            <w:right w:w="29" w:type="dxa"/>
          </w:tcMar>
        </w:tcPr>
        <w:p w14:paraId="56387029" w14:textId="77777777" w:rsidR="00072EFE" w:rsidRPr="00CB6F04" w:rsidRDefault="00AD476A" w:rsidP="00CA4078">
          <w:pPr>
            <w:pStyle w:val="Piedepgina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072EFE" w:rsidRPr="00CB6F04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32163933" w14:textId="77777777" w:rsidR="00D55CDD" w:rsidRDefault="00D55CDD" w:rsidP="000746EF">
    <w:pPr>
      <w:pStyle w:val="Piedepgina"/>
    </w:pPr>
    <w:r>
      <w:rPr>
        <w:noProof/>
        <w:szCs w:val="14"/>
        <w:lang w:val="es-MX" w:eastAsia="es-MX"/>
      </w:rPr>
      <w:drawing>
        <wp:anchor distT="0" distB="0" distL="114300" distR="114300" simplePos="0" relativeHeight="251660288" behindDoc="1" locked="0" layoutInCell="1" allowOverlap="1" wp14:anchorId="4F00F324" wp14:editId="727C876A">
          <wp:simplePos x="0" y="0"/>
          <wp:positionH relativeFrom="column">
            <wp:posOffset>-1381125</wp:posOffset>
          </wp:positionH>
          <wp:positionV relativeFrom="paragraph">
            <wp:posOffset>176530</wp:posOffset>
          </wp:positionV>
          <wp:extent cx="7772400" cy="523875"/>
          <wp:effectExtent l="19050" t="0" r="0" b="0"/>
          <wp:wrapNone/>
          <wp:docPr id="2" name="Picture 17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83996" w14:textId="77777777" w:rsidR="00D55CDD" w:rsidRDefault="00D55CD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 wp14:anchorId="4DDCD7B7" wp14:editId="2C4C5E1A">
          <wp:simplePos x="0" y="0"/>
          <wp:positionH relativeFrom="column">
            <wp:posOffset>-1371600</wp:posOffset>
          </wp:positionH>
          <wp:positionV relativeFrom="paragraph">
            <wp:posOffset>106680</wp:posOffset>
          </wp:positionV>
          <wp:extent cx="7772400" cy="526415"/>
          <wp:effectExtent l="19050" t="0" r="0" b="0"/>
          <wp:wrapNone/>
          <wp:docPr id="5" name="Picture 11" descr="fran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ran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9250D" w14:textId="77777777" w:rsidR="00D433D8" w:rsidRDefault="00D433D8" w:rsidP="00BF738B">
      <w:pPr>
        <w:pStyle w:val="TDC3"/>
      </w:pPr>
      <w:r>
        <w:separator/>
      </w:r>
    </w:p>
  </w:footnote>
  <w:footnote w:type="continuationSeparator" w:id="0">
    <w:p w14:paraId="753A2C78" w14:textId="77777777" w:rsidR="00D433D8" w:rsidRDefault="00D433D8" w:rsidP="00BF738B">
      <w:pPr>
        <w:pStyle w:val="TDC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C36B04" w14:paraId="10A51F4F" w14:textId="77777777" w:rsidTr="6D4C4AA3">
      <w:trPr>
        <w:trHeight w:val="848"/>
      </w:trPr>
      <w:tc>
        <w:tcPr>
          <w:tcW w:w="3120" w:type="dxa"/>
        </w:tcPr>
        <w:p w14:paraId="395D37B2" w14:textId="5597953A" w:rsidR="00D55CDD" w:rsidRDefault="004D120E" w:rsidP="00F279AC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3344C191" wp14:editId="6FC295F0">
                <wp:extent cx="3116580" cy="814928"/>
                <wp:effectExtent l="0" t="0" r="7620" b="4445"/>
                <wp:docPr id="3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690F7269" w14:textId="6EDAE53B" w:rsidR="001F263E" w:rsidRPr="00BD0A73" w:rsidRDefault="6D4C4AA3" w:rsidP="6D4C4AA3">
          <w:pPr>
            <w:pStyle w:val="Encabezado"/>
            <w:tabs>
              <w:tab w:val="center" w:pos="3164"/>
              <w:tab w:val="right" w:pos="6159"/>
            </w:tabs>
            <w:ind w:left="0"/>
            <w:rPr>
              <w:b/>
              <w:bCs/>
              <w:noProof/>
              <w:sz w:val="20"/>
              <w:szCs w:val="20"/>
              <w:lang w:val="es-US"/>
            </w:rPr>
          </w:pPr>
          <w:r w:rsidRPr="6D4C4AA3">
            <w:rPr>
              <w:b/>
              <w:bCs/>
              <w:noProof/>
              <w:sz w:val="20"/>
              <w:szCs w:val="20"/>
            </w:rPr>
            <w:t>Evidencias de Pruebas</w:t>
          </w:r>
        </w:p>
      </w:tc>
    </w:tr>
  </w:tbl>
  <w:p w14:paraId="29AEC22A" w14:textId="77777777" w:rsidR="00D55CDD" w:rsidRPr="00BD0A73" w:rsidRDefault="00D55CDD" w:rsidP="00F71677">
    <w:pPr>
      <w:pStyle w:val="Encabezado"/>
      <w:rPr>
        <w:lang w:val="es-US"/>
      </w:rPr>
    </w:pPr>
  </w:p>
  <w:p w14:paraId="305B7C08" w14:textId="6032F5CB" w:rsidR="00D55CDD" w:rsidRPr="00BD0A73" w:rsidRDefault="00F9168C" w:rsidP="00F71677">
    <w:pPr>
      <w:pStyle w:val="Encabezado"/>
      <w:rPr>
        <w:lang w:val="es-US"/>
      </w:rPr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5E43181D" wp14:editId="39D29F38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599613608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311ABE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  <w:p w14:paraId="40B21047" w14:textId="77777777" w:rsidR="00D55CDD" w:rsidRPr="00BD0A73" w:rsidRDefault="00D55CDD">
    <w:pPr>
      <w:pStyle w:val="Encabezado"/>
      <w:rPr>
        <w:lang w:val="es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Ind w:w="-923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400"/>
      <w:gridCol w:w="4153"/>
    </w:tblGrid>
    <w:tr w:rsidR="00D55CDD" w:rsidRPr="00BC64F1" w14:paraId="6A4B38A6" w14:textId="77777777" w:rsidTr="004D120E">
      <w:trPr>
        <w:trHeight w:val="848"/>
      </w:trPr>
      <w:tc>
        <w:tcPr>
          <w:tcW w:w="3120" w:type="dxa"/>
        </w:tcPr>
        <w:p w14:paraId="3D5B5F3F" w14:textId="7FDC7ECF" w:rsidR="00D55CDD" w:rsidRDefault="004D120E" w:rsidP="001878BE">
          <w:pPr>
            <w:pStyle w:val="Encabezado"/>
            <w:jc w:val="center"/>
            <w:rPr>
              <w:b/>
              <w:noProof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48F9BC7E" wp14:editId="2FC0F9D4">
                <wp:extent cx="3116580" cy="814928"/>
                <wp:effectExtent l="0" t="0" r="7620" b="4445"/>
                <wp:docPr id="1418198995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C2494-2FDB-4EA9-8BE9-FCFF1B203A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FEBC2494-2FDB-4EA9-8BE9-FCFF1B203A5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6580" cy="814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14:paraId="7561BF90" w14:textId="46F2E69A" w:rsidR="00D55CDD" w:rsidRPr="00413747" w:rsidRDefault="006829B5" w:rsidP="006829B5">
          <w:pPr>
            <w:jc w:val="center"/>
            <w:rPr>
              <w:i/>
              <w:color w:val="808080" w:themeColor="background1" w:themeShade="80"/>
            </w:rPr>
          </w:pPr>
          <w:r>
            <w:rPr>
              <w:i/>
              <w:color w:val="808080" w:themeColor="background1" w:themeShade="80"/>
            </w:rPr>
            <w:t>Evidencias</w:t>
          </w:r>
          <w:r w:rsidR="004D120E">
            <w:rPr>
              <w:i/>
              <w:color w:val="808080" w:themeColor="background1" w:themeShade="80"/>
            </w:rPr>
            <w:t xml:space="preserve"> de Pruebas</w:t>
          </w:r>
        </w:p>
        <w:p w14:paraId="41FEE2AF" w14:textId="77777777" w:rsidR="00D55CDD" w:rsidRPr="00BD0A73" w:rsidRDefault="00D55CDD" w:rsidP="00B550CA">
          <w:pPr>
            <w:pStyle w:val="Encabezado"/>
            <w:rPr>
              <w:b/>
              <w:noProof/>
              <w:sz w:val="20"/>
              <w:szCs w:val="20"/>
              <w:lang w:val="es-US"/>
            </w:rPr>
          </w:pPr>
        </w:p>
      </w:tc>
    </w:tr>
  </w:tbl>
  <w:p w14:paraId="62C939C7" w14:textId="77777777" w:rsidR="00D55CDD" w:rsidRPr="00BD0A73" w:rsidRDefault="00D55CDD" w:rsidP="00B15ADE">
    <w:pPr>
      <w:pStyle w:val="Encabezado"/>
      <w:spacing w:line="360" w:lineRule="auto"/>
      <w:rPr>
        <w:lang w:val="es-US"/>
      </w:rPr>
    </w:pPr>
  </w:p>
  <w:p w14:paraId="5CBA82B3" w14:textId="41FF16F3" w:rsidR="00D55CDD" w:rsidRDefault="00F9168C" w:rsidP="00B15AD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01E874FE" wp14:editId="7E5FF320">
              <wp:simplePos x="0" y="0"/>
              <wp:positionH relativeFrom="column">
                <wp:posOffset>228600</wp:posOffset>
              </wp:positionH>
              <wp:positionV relativeFrom="paragraph">
                <wp:posOffset>28574</wp:posOffset>
              </wp:positionV>
              <wp:extent cx="530352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5F5F5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line id="Line 8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strokecolor="#5f5f5f" strokeweight="1pt" from="18pt,2.25pt" to="435.6pt,2.25pt" w14:anchorId="19A8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323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470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EB3"/>
    <w:multiLevelType w:val="hybridMultilevel"/>
    <w:tmpl w:val="AB3A7BBE"/>
    <w:lvl w:ilvl="0" w:tplc="08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0D5D6A7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67FC4"/>
    <w:multiLevelType w:val="hybridMultilevel"/>
    <w:tmpl w:val="999C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C1451"/>
    <w:multiLevelType w:val="multilevel"/>
    <w:tmpl w:val="DCB83574"/>
    <w:styleLink w:val="ListadeVietas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▫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8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8">
      <w:start w:val="1"/>
      <w:numFmt w:val="bullet"/>
      <w:lvlText w:val="▫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8"/>
      </w:rPr>
    </w:lvl>
  </w:abstractNum>
  <w:abstractNum w:abstractNumId="6" w15:restartNumberingAfterBreak="0">
    <w:nsid w:val="130F5861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D171C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F6D97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E0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F26B44"/>
    <w:multiLevelType w:val="hybridMultilevel"/>
    <w:tmpl w:val="CF7ED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B27A9"/>
    <w:multiLevelType w:val="hybridMultilevel"/>
    <w:tmpl w:val="6D3E41E6"/>
    <w:lvl w:ilvl="0" w:tplc="540A0019">
      <w:start w:val="1"/>
      <w:numFmt w:val="lowerLetter"/>
      <w:lvlText w:val="%1."/>
      <w:lvlJc w:val="left"/>
      <w:pPr>
        <w:ind w:left="6480" w:hanging="360"/>
      </w:pPr>
    </w:lvl>
    <w:lvl w:ilvl="1" w:tplc="540A0019" w:tentative="1">
      <w:start w:val="1"/>
      <w:numFmt w:val="lowerLetter"/>
      <w:lvlText w:val="%2."/>
      <w:lvlJc w:val="left"/>
      <w:pPr>
        <w:ind w:left="7200" w:hanging="360"/>
      </w:pPr>
    </w:lvl>
    <w:lvl w:ilvl="2" w:tplc="540A001B" w:tentative="1">
      <w:start w:val="1"/>
      <w:numFmt w:val="lowerRoman"/>
      <w:lvlText w:val="%3."/>
      <w:lvlJc w:val="right"/>
      <w:pPr>
        <w:ind w:left="7920" w:hanging="180"/>
      </w:pPr>
    </w:lvl>
    <w:lvl w:ilvl="3" w:tplc="540A000F" w:tentative="1">
      <w:start w:val="1"/>
      <w:numFmt w:val="decimal"/>
      <w:lvlText w:val="%4."/>
      <w:lvlJc w:val="left"/>
      <w:pPr>
        <w:ind w:left="8640" w:hanging="360"/>
      </w:pPr>
    </w:lvl>
    <w:lvl w:ilvl="4" w:tplc="540A0019" w:tentative="1">
      <w:start w:val="1"/>
      <w:numFmt w:val="lowerLetter"/>
      <w:lvlText w:val="%5."/>
      <w:lvlJc w:val="left"/>
      <w:pPr>
        <w:ind w:left="9360" w:hanging="360"/>
      </w:pPr>
    </w:lvl>
    <w:lvl w:ilvl="5" w:tplc="540A001B" w:tentative="1">
      <w:start w:val="1"/>
      <w:numFmt w:val="lowerRoman"/>
      <w:lvlText w:val="%6."/>
      <w:lvlJc w:val="right"/>
      <w:pPr>
        <w:ind w:left="10080" w:hanging="180"/>
      </w:pPr>
    </w:lvl>
    <w:lvl w:ilvl="6" w:tplc="540A000F" w:tentative="1">
      <w:start w:val="1"/>
      <w:numFmt w:val="decimal"/>
      <w:lvlText w:val="%7."/>
      <w:lvlJc w:val="left"/>
      <w:pPr>
        <w:ind w:left="10800" w:hanging="360"/>
      </w:pPr>
    </w:lvl>
    <w:lvl w:ilvl="7" w:tplc="540A0019" w:tentative="1">
      <w:start w:val="1"/>
      <w:numFmt w:val="lowerLetter"/>
      <w:lvlText w:val="%8."/>
      <w:lvlJc w:val="left"/>
      <w:pPr>
        <w:ind w:left="11520" w:hanging="360"/>
      </w:pPr>
    </w:lvl>
    <w:lvl w:ilvl="8" w:tplc="54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24102219"/>
    <w:multiLevelType w:val="hybridMultilevel"/>
    <w:tmpl w:val="BD62F09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85142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609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A85F05"/>
    <w:multiLevelType w:val="hybridMultilevel"/>
    <w:tmpl w:val="6E3A1F7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785" w:hanging="360"/>
      </w:pPr>
    </w:lvl>
    <w:lvl w:ilvl="2" w:tplc="540A001B">
      <w:start w:val="1"/>
      <w:numFmt w:val="lowerRoman"/>
      <w:lvlText w:val="%3."/>
      <w:lvlJc w:val="right"/>
      <w:pPr>
        <w:ind w:left="2330" w:hanging="180"/>
      </w:pPr>
    </w:lvl>
    <w:lvl w:ilvl="3" w:tplc="540A000F" w:tentative="1">
      <w:start w:val="1"/>
      <w:numFmt w:val="decimal"/>
      <w:lvlText w:val="%4."/>
      <w:lvlJc w:val="left"/>
      <w:pPr>
        <w:ind w:left="3050" w:hanging="360"/>
      </w:pPr>
    </w:lvl>
    <w:lvl w:ilvl="4" w:tplc="540A0019" w:tentative="1">
      <w:start w:val="1"/>
      <w:numFmt w:val="lowerLetter"/>
      <w:lvlText w:val="%5."/>
      <w:lvlJc w:val="left"/>
      <w:pPr>
        <w:ind w:left="3770" w:hanging="360"/>
      </w:pPr>
    </w:lvl>
    <w:lvl w:ilvl="5" w:tplc="540A001B" w:tentative="1">
      <w:start w:val="1"/>
      <w:numFmt w:val="lowerRoman"/>
      <w:lvlText w:val="%6."/>
      <w:lvlJc w:val="right"/>
      <w:pPr>
        <w:ind w:left="4490" w:hanging="180"/>
      </w:pPr>
    </w:lvl>
    <w:lvl w:ilvl="6" w:tplc="540A000F" w:tentative="1">
      <w:start w:val="1"/>
      <w:numFmt w:val="decimal"/>
      <w:lvlText w:val="%7."/>
      <w:lvlJc w:val="left"/>
      <w:pPr>
        <w:ind w:left="5210" w:hanging="360"/>
      </w:pPr>
    </w:lvl>
    <w:lvl w:ilvl="7" w:tplc="540A0019" w:tentative="1">
      <w:start w:val="1"/>
      <w:numFmt w:val="lowerLetter"/>
      <w:lvlText w:val="%8."/>
      <w:lvlJc w:val="left"/>
      <w:pPr>
        <w:ind w:left="5930" w:hanging="360"/>
      </w:pPr>
    </w:lvl>
    <w:lvl w:ilvl="8" w:tplc="54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6" w15:restartNumberingAfterBreak="0">
    <w:nsid w:val="43D174C6"/>
    <w:multiLevelType w:val="hybridMultilevel"/>
    <w:tmpl w:val="DD360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405F3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C2E0E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0219"/>
    <w:multiLevelType w:val="hybridMultilevel"/>
    <w:tmpl w:val="5BCE5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73DED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D2860"/>
    <w:multiLevelType w:val="hybridMultilevel"/>
    <w:tmpl w:val="6346E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A5BE6"/>
    <w:multiLevelType w:val="hybridMultilevel"/>
    <w:tmpl w:val="ADF05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C78A4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667E3E"/>
    <w:multiLevelType w:val="hybridMultilevel"/>
    <w:tmpl w:val="9640A73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2D4486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F7AE6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D10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0A4AE6"/>
    <w:multiLevelType w:val="hybridMultilevel"/>
    <w:tmpl w:val="4CDAA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0CC"/>
    <w:multiLevelType w:val="hybridMultilevel"/>
    <w:tmpl w:val="9474AE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84606B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C7918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01FD"/>
    <w:multiLevelType w:val="hybridMultilevel"/>
    <w:tmpl w:val="0E042CB6"/>
    <w:lvl w:ilvl="0" w:tplc="08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3" w15:restartNumberingAfterBreak="0">
    <w:nsid w:val="6D0E0050"/>
    <w:multiLevelType w:val="hybridMultilevel"/>
    <w:tmpl w:val="756C2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336BE"/>
    <w:multiLevelType w:val="hybridMultilevel"/>
    <w:tmpl w:val="887C61E0"/>
    <w:lvl w:ilvl="0" w:tplc="54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73B12875"/>
    <w:multiLevelType w:val="hybridMultilevel"/>
    <w:tmpl w:val="987080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30B13"/>
    <w:multiLevelType w:val="hybridMultilevel"/>
    <w:tmpl w:val="772A20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E70AC"/>
    <w:multiLevelType w:val="hybridMultilevel"/>
    <w:tmpl w:val="68C02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C0483"/>
    <w:multiLevelType w:val="multilevel"/>
    <w:tmpl w:val="79EE0E5C"/>
    <w:styleLink w:val="ListaNumer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 w15:restartNumberingAfterBreak="0">
    <w:nsid w:val="7ECD4C37"/>
    <w:multiLevelType w:val="hybridMultilevel"/>
    <w:tmpl w:val="62EC4CC2"/>
    <w:lvl w:ilvl="0" w:tplc="5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F262CB0"/>
    <w:multiLevelType w:val="hybridMultilevel"/>
    <w:tmpl w:val="C6786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06560"/>
    <w:multiLevelType w:val="hybridMultilevel"/>
    <w:tmpl w:val="AD0AD4D4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540A0019" w:tentative="1">
      <w:start w:val="1"/>
      <w:numFmt w:val="lowerLetter"/>
      <w:lvlText w:val="%2."/>
      <w:lvlJc w:val="left"/>
      <w:pPr>
        <w:ind w:left="4320" w:hanging="360"/>
      </w:pPr>
    </w:lvl>
    <w:lvl w:ilvl="2" w:tplc="540A001B" w:tentative="1">
      <w:start w:val="1"/>
      <w:numFmt w:val="lowerRoman"/>
      <w:lvlText w:val="%3."/>
      <w:lvlJc w:val="right"/>
      <w:pPr>
        <w:ind w:left="5040" w:hanging="180"/>
      </w:pPr>
    </w:lvl>
    <w:lvl w:ilvl="3" w:tplc="540A000F" w:tentative="1">
      <w:start w:val="1"/>
      <w:numFmt w:val="decimal"/>
      <w:lvlText w:val="%4."/>
      <w:lvlJc w:val="left"/>
      <w:pPr>
        <w:ind w:left="5760" w:hanging="360"/>
      </w:pPr>
    </w:lvl>
    <w:lvl w:ilvl="4" w:tplc="540A0019" w:tentative="1">
      <w:start w:val="1"/>
      <w:numFmt w:val="lowerLetter"/>
      <w:lvlText w:val="%5."/>
      <w:lvlJc w:val="left"/>
      <w:pPr>
        <w:ind w:left="6480" w:hanging="360"/>
      </w:pPr>
    </w:lvl>
    <w:lvl w:ilvl="5" w:tplc="540A001B" w:tentative="1">
      <w:start w:val="1"/>
      <w:numFmt w:val="lowerRoman"/>
      <w:lvlText w:val="%6."/>
      <w:lvlJc w:val="right"/>
      <w:pPr>
        <w:ind w:left="7200" w:hanging="180"/>
      </w:pPr>
    </w:lvl>
    <w:lvl w:ilvl="6" w:tplc="540A000F" w:tentative="1">
      <w:start w:val="1"/>
      <w:numFmt w:val="decimal"/>
      <w:lvlText w:val="%7."/>
      <w:lvlJc w:val="left"/>
      <w:pPr>
        <w:ind w:left="7920" w:hanging="360"/>
      </w:pPr>
    </w:lvl>
    <w:lvl w:ilvl="7" w:tplc="540A0019" w:tentative="1">
      <w:start w:val="1"/>
      <w:numFmt w:val="lowerLetter"/>
      <w:lvlText w:val="%8."/>
      <w:lvlJc w:val="left"/>
      <w:pPr>
        <w:ind w:left="8640" w:hanging="360"/>
      </w:pPr>
    </w:lvl>
    <w:lvl w:ilvl="8" w:tplc="5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71293061">
    <w:abstractNumId w:val="38"/>
  </w:num>
  <w:num w:numId="2" w16cid:durableId="676426759">
    <w:abstractNumId w:val="5"/>
  </w:num>
  <w:num w:numId="3" w16cid:durableId="1809278419">
    <w:abstractNumId w:val="34"/>
  </w:num>
  <w:num w:numId="4" w16cid:durableId="1088427649">
    <w:abstractNumId w:val="15"/>
  </w:num>
  <w:num w:numId="5" w16cid:durableId="703410235">
    <w:abstractNumId w:val="35"/>
  </w:num>
  <w:num w:numId="6" w16cid:durableId="798063240">
    <w:abstractNumId w:val="11"/>
  </w:num>
  <w:num w:numId="7" w16cid:durableId="841437799">
    <w:abstractNumId w:val="21"/>
  </w:num>
  <w:num w:numId="8" w16cid:durableId="2098402626">
    <w:abstractNumId w:val="14"/>
  </w:num>
  <w:num w:numId="9" w16cid:durableId="1227297119">
    <w:abstractNumId w:val="27"/>
  </w:num>
  <w:num w:numId="10" w16cid:durableId="224032380">
    <w:abstractNumId w:val="28"/>
  </w:num>
  <w:num w:numId="11" w16cid:durableId="804931081">
    <w:abstractNumId w:val="39"/>
  </w:num>
  <w:num w:numId="12" w16cid:durableId="1096562585">
    <w:abstractNumId w:val="41"/>
  </w:num>
  <w:num w:numId="13" w16cid:durableId="765271756">
    <w:abstractNumId w:val="24"/>
  </w:num>
  <w:num w:numId="14" w16cid:durableId="822353524">
    <w:abstractNumId w:val="10"/>
  </w:num>
  <w:num w:numId="15" w16cid:durableId="611787576">
    <w:abstractNumId w:val="37"/>
  </w:num>
  <w:num w:numId="16" w16cid:durableId="552162558">
    <w:abstractNumId w:val="9"/>
  </w:num>
  <w:num w:numId="17" w16cid:durableId="1185438232">
    <w:abstractNumId w:val="2"/>
  </w:num>
  <w:num w:numId="18" w16cid:durableId="1799908001">
    <w:abstractNumId w:val="4"/>
  </w:num>
  <w:num w:numId="19" w16cid:durableId="10860022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93668794">
    <w:abstractNumId w:val="16"/>
  </w:num>
  <w:num w:numId="21" w16cid:durableId="894658281">
    <w:abstractNumId w:val="32"/>
  </w:num>
  <w:num w:numId="22" w16cid:durableId="393818919">
    <w:abstractNumId w:val="19"/>
  </w:num>
  <w:num w:numId="23" w16cid:durableId="1108542622">
    <w:abstractNumId w:val="22"/>
  </w:num>
  <w:num w:numId="24" w16cid:durableId="960841483">
    <w:abstractNumId w:val="33"/>
  </w:num>
  <w:num w:numId="25" w16cid:durableId="1451315737">
    <w:abstractNumId w:val="29"/>
  </w:num>
  <w:num w:numId="26" w16cid:durableId="1089623409">
    <w:abstractNumId w:val="3"/>
  </w:num>
  <w:num w:numId="27" w16cid:durableId="1097558269">
    <w:abstractNumId w:val="25"/>
  </w:num>
  <w:num w:numId="28" w16cid:durableId="1844319261">
    <w:abstractNumId w:val="26"/>
  </w:num>
  <w:num w:numId="29" w16cid:durableId="1036197786">
    <w:abstractNumId w:val="0"/>
  </w:num>
  <w:num w:numId="30" w16cid:durableId="2126657488">
    <w:abstractNumId w:val="8"/>
  </w:num>
  <w:num w:numId="31" w16cid:durableId="1929850201">
    <w:abstractNumId w:val="30"/>
  </w:num>
  <w:num w:numId="32" w16cid:durableId="561408285">
    <w:abstractNumId w:val="6"/>
  </w:num>
  <w:num w:numId="33" w16cid:durableId="1514145207">
    <w:abstractNumId w:val="1"/>
  </w:num>
  <w:num w:numId="34" w16cid:durableId="616257607">
    <w:abstractNumId w:val="31"/>
  </w:num>
  <w:num w:numId="35" w16cid:durableId="1089623450">
    <w:abstractNumId w:val="23"/>
  </w:num>
  <w:num w:numId="36" w16cid:durableId="1173228176">
    <w:abstractNumId w:val="13"/>
  </w:num>
  <w:num w:numId="37" w16cid:durableId="1603993775">
    <w:abstractNumId w:val="7"/>
  </w:num>
  <w:num w:numId="38" w16cid:durableId="1081298913">
    <w:abstractNumId w:val="17"/>
  </w:num>
  <w:num w:numId="39" w16cid:durableId="1485197909">
    <w:abstractNumId w:val="40"/>
  </w:num>
  <w:num w:numId="40" w16cid:durableId="1699968276">
    <w:abstractNumId w:val="20"/>
  </w:num>
  <w:num w:numId="41" w16cid:durableId="955062413">
    <w:abstractNumId w:val="36"/>
  </w:num>
  <w:num w:numId="42" w16cid:durableId="707024371">
    <w:abstractNumId w:val="18"/>
  </w:num>
  <w:num w:numId="43" w16cid:durableId="67785193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activeWritingStyle w:appName="MSWord" w:lang="es-ES_tradnl" w:vendorID="64" w:dllVersion="0" w:nlCheck="1" w:checkStyle="0"/>
  <w:activeWritingStyle w:appName="MSWord" w:lang="es-MX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74"/>
    <w:rsid w:val="00001C84"/>
    <w:rsid w:val="0000648F"/>
    <w:rsid w:val="0000777E"/>
    <w:rsid w:val="00007985"/>
    <w:rsid w:val="00007E81"/>
    <w:rsid w:val="00010B9B"/>
    <w:rsid w:val="00010CAC"/>
    <w:rsid w:val="000125C6"/>
    <w:rsid w:val="00013975"/>
    <w:rsid w:val="00013E7C"/>
    <w:rsid w:val="00015402"/>
    <w:rsid w:val="00016508"/>
    <w:rsid w:val="000226BA"/>
    <w:rsid w:val="00023D71"/>
    <w:rsid w:val="000252DB"/>
    <w:rsid w:val="00027F63"/>
    <w:rsid w:val="00030425"/>
    <w:rsid w:val="00030841"/>
    <w:rsid w:val="00030B3D"/>
    <w:rsid w:val="00032765"/>
    <w:rsid w:val="00032A19"/>
    <w:rsid w:val="00033C30"/>
    <w:rsid w:val="00034089"/>
    <w:rsid w:val="00042AF4"/>
    <w:rsid w:val="00046660"/>
    <w:rsid w:val="00046FBD"/>
    <w:rsid w:val="0005065B"/>
    <w:rsid w:val="000510FB"/>
    <w:rsid w:val="00051469"/>
    <w:rsid w:val="000531EC"/>
    <w:rsid w:val="00053373"/>
    <w:rsid w:val="000541D5"/>
    <w:rsid w:val="0005451E"/>
    <w:rsid w:val="0005464B"/>
    <w:rsid w:val="00054654"/>
    <w:rsid w:val="00056086"/>
    <w:rsid w:val="00056B48"/>
    <w:rsid w:val="0005775C"/>
    <w:rsid w:val="000618A9"/>
    <w:rsid w:val="0006441D"/>
    <w:rsid w:val="000660E0"/>
    <w:rsid w:val="000718C2"/>
    <w:rsid w:val="00071C7F"/>
    <w:rsid w:val="00071D6E"/>
    <w:rsid w:val="00072EFE"/>
    <w:rsid w:val="00072F62"/>
    <w:rsid w:val="00073678"/>
    <w:rsid w:val="000744F9"/>
    <w:rsid w:val="000746EF"/>
    <w:rsid w:val="00075132"/>
    <w:rsid w:val="00076130"/>
    <w:rsid w:val="00076EA5"/>
    <w:rsid w:val="0008358C"/>
    <w:rsid w:val="00083E4C"/>
    <w:rsid w:val="000852F5"/>
    <w:rsid w:val="000856DE"/>
    <w:rsid w:val="00087115"/>
    <w:rsid w:val="0009192E"/>
    <w:rsid w:val="000922DC"/>
    <w:rsid w:val="00093F2B"/>
    <w:rsid w:val="0009643D"/>
    <w:rsid w:val="000A04E9"/>
    <w:rsid w:val="000A0B14"/>
    <w:rsid w:val="000A1522"/>
    <w:rsid w:val="000A1A1E"/>
    <w:rsid w:val="000A3445"/>
    <w:rsid w:val="000A386C"/>
    <w:rsid w:val="000A4DAE"/>
    <w:rsid w:val="000A5825"/>
    <w:rsid w:val="000B037F"/>
    <w:rsid w:val="000B0DEF"/>
    <w:rsid w:val="000B2108"/>
    <w:rsid w:val="000B3438"/>
    <w:rsid w:val="000B56D9"/>
    <w:rsid w:val="000B78B8"/>
    <w:rsid w:val="000C1938"/>
    <w:rsid w:val="000C43E0"/>
    <w:rsid w:val="000C745F"/>
    <w:rsid w:val="000C7A80"/>
    <w:rsid w:val="000D058B"/>
    <w:rsid w:val="000D4F82"/>
    <w:rsid w:val="000D5487"/>
    <w:rsid w:val="000E111F"/>
    <w:rsid w:val="000E3A21"/>
    <w:rsid w:val="000E6A59"/>
    <w:rsid w:val="000E700E"/>
    <w:rsid w:val="000E7D94"/>
    <w:rsid w:val="000F0511"/>
    <w:rsid w:val="000F0ED0"/>
    <w:rsid w:val="000F1407"/>
    <w:rsid w:val="000F2195"/>
    <w:rsid w:val="000F23C3"/>
    <w:rsid w:val="000F4491"/>
    <w:rsid w:val="000F53CA"/>
    <w:rsid w:val="000F625C"/>
    <w:rsid w:val="000F75A5"/>
    <w:rsid w:val="001001F0"/>
    <w:rsid w:val="00100AA1"/>
    <w:rsid w:val="00101C52"/>
    <w:rsid w:val="0010313D"/>
    <w:rsid w:val="00103D8D"/>
    <w:rsid w:val="0010608D"/>
    <w:rsid w:val="0011078D"/>
    <w:rsid w:val="00113EC9"/>
    <w:rsid w:val="00114352"/>
    <w:rsid w:val="001148A5"/>
    <w:rsid w:val="00115BB2"/>
    <w:rsid w:val="00122589"/>
    <w:rsid w:val="0012349D"/>
    <w:rsid w:val="00126E60"/>
    <w:rsid w:val="00127A5F"/>
    <w:rsid w:val="001303E8"/>
    <w:rsid w:val="0013366B"/>
    <w:rsid w:val="00133AD6"/>
    <w:rsid w:val="00135CF9"/>
    <w:rsid w:val="001373E1"/>
    <w:rsid w:val="00143C34"/>
    <w:rsid w:val="0014770A"/>
    <w:rsid w:val="00151E29"/>
    <w:rsid w:val="0015206C"/>
    <w:rsid w:val="00152927"/>
    <w:rsid w:val="00153675"/>
    <w:rsid w:val="001559DC"/>
    <w:rsid w:val="00155F81"/>
    <w:rsid w:val="00162145"/>
    <w:rsid w:val="00162E65"/>
    <w:rsid w:val="001637D7"/>
    <w:rsid w:val="00163A6A"/>
    <w:rsid w:val="001641A3"/>
    <w:rsid w:val="001651B4"/>
    <w:rsid w:val="00165488"/>
    <w:rsid w:val="001668BF"/>
    <w:rsid w:val="001707EE"/>
    <w:rsid w:val="00170A84"/>
    <w:rsid w:val="00172EDE"/>
    <w:rsid w:val="001805C2"/>
    <w:rsid w:val="00181554"/>
    <w:rsid w:val="00184C86"/>
    <w:rsid w:val="001859BB"/>
    <w:rsid w:val="001878BE"/>
    <w:rsid w:val="0019020A"/>
    <w:rsid w:val="00190AB4"/>
    <w:rsid w:val="00190FEA"/>
    <w:rsid w:val="001915EB"/>
    <w:rsid w:val="001917E8"/>
    <w:rsid w:val="00191977"/>
    <w:rsid w:val="001925F5"/>
    <w:rsid w:val="00192B8A"/>
    <w:rsid w:val="00194C5B"/>
    <w:rsid w:val="001967B2"/>
    <w:rsid w:val="001A7CF7"/>
    <w:rsid w:val="001B0BF7"/>
    <w:rsid w:val="001B1C42"/>
    <w:rsid w:val="001B4DD3"/>
    <w:rsid w:val="001D0287"/>
    <w:rsid w:val="001D28FB"/>
    <w:rsid w:val="001D3627"/>
    <w:rsid w:val="001D3760"/>
    <w:rsid w:val="001D6ACC"/>
    <w:rsid w:val="001D6FC6"/>
    <w:rsid w:val="001D795F"/>
    <w:rsid w:val="001E11C1"/>
    <w:rsid w:val="001E1C72"/>
    <w:rsid w:val="001E22CF"/>
    <w:rsid w:val="001E288E"/>
    <w:rsid w:val="001E3840"/>
    <w:rsid w:val="001E4A8E"/>
    <w:rsid w:val="001E63C8"/>
    <w:rsid w:val="001F263E"/>
    <w:rsid w:val="001F3836"/>
    <w:rsid w:val="001F3C52"/>
    <w:rsid w:val="002003EF"/>
    <w:rsid w:val="00201190"/>
    <w:rsid w:val="00201AF8"/>
    <w:rsid w:val="00202489"/>
    <w:rsid w:val="00205E24"/>
    <w:rsid w:val="00206150"/>
    <w:rsid w:val="00206374"/>
    <w:rsid w:val="002124A6"/>
    <w:rsid w:val="00212C0A"/>
    <w:rsid w:val="00212D11"/>
    <w:rsid w:val="00214615"/>
    <w:rsid w:val="0021562B"/>
    <w:rsid w:val="002179AC"/>
    <w:rsid w:val="0022201A"/>
    <w:rsid w:val="00224940"/>
    <w:rsid w:val="00226181"/>
    <w:rsid w:val="00231C1F"/>
    <w:rsid w:val="00232495"/>
    <w:rsid w:val="0023453D"/>
    <w:rsid w:val="00234DE6"/>
    <w:rsid w:val="002373C5"/>
    <w:rsid w:val="002421EC"/>
    <w:rsid w:val="00243470"/>
    <w:rsid w:val="00246ACA"/>
    <w:rsid w:val="00246E5D"/>
    <w:rsid w:val="0025102B"/>
    <w:rsid w:val="00255094"/>
    <w:rsid w:val="00256238"/>
    <w:rsid w:val="0026368D"/>
    <w:rsid w:val="0026430B"/>
    <w:rsid w:val="00266A15"/>
    <w:rsid w:val="002673D0"/>
    <w:rsid w:val="00272871"/>
    <w:rsid w:val="00272900"/>
    <w:rsid w:val="00272AE4"/>
    <w:rsid w:val="00283485"/>
    <w:rsid w:val="002870A0"/>
    <w:rsid w:val="00287F4D"/>
    <w:rsid w:val="002906C6"/>
    <w:rsid w:val="00296394"/>
    <w:rsid w:val="0029726D"/>
    <w:rsid w:val="002A0EAC"/>
    <w:rsid w:val="002A2CC5"/>
    <w:rsid w:val="002A3598"/>
    <w:rsid w:val="002A6B56"/>
    <w:rsid w:val="002A6DEF"/>
    <w:rsid w:val="002B0A7E"/>
    <w:rsid w:val="002B224C"/>
    <w:rsid w:val="002B34FD"/>
    <w:rsid w:val="002B5849"/>
    <w:rsid w:val="002B6C3B"/>
    <w:rsid w:val="002B6DC5"/>
    <w:rsid w:val="002B7584"/>
    <w:rsid w:val="002C238B"/>
    <w:rsid w:val="002C2855"/>
    <w:rsid w:val="002C2B48"/>
    <w:rsid w:val="002C56A8"/>
    <w:rsid w:val="002C781A"/>
    <w:rsid w:val="002D0608"/>
    <w:rsid w:val="002D0830"/>
    <w:rsid w:val="002D1504"/>
    <w:rsid w:val="002D28DB"/>
    <w:rsid w:val="002D2B93"/>
    <w:rsid w:val="002D4764"/>
    <w:rsid w:val="002D64ED"/>
    <w:rsid w:val="002D712A"/>
    <w:rsid w:val="002E5B95"/>
    <w:rsid w:val="002E671D"/>
    <w:rsid w:val="002E71DB"/>
    <w:rsid w:val="002F2C18"/>
    <w:rsid w:val="002F3516"/>
    <w:rsid w:val="002F5811"/>
    <w:rsid w:val="002F6973"/>
    <w:rsid w:val="00305261"/>
    <w:rsid w:val="0030669C"/>
    <w:rsid w:val="00313293"/>
    <w:rsid w:val="00316527"/>
    <w:rsid w:val="00316C31"/>
    <w:rsid w:val="00320C07"/>
    <w:rsid w:val="00321C31"/>
    <w:rsid w:val="00322033"/>
    <w:rsid w:val="003236B3"/>
    <w:rsid w:val="00324CD2"/>
    <w:rsid w:val="00326C0A"/>
    <w:rsid w:val="0033287E"/>
    <w:rsid w:val="0034050C"/>
    <w:rsid w:val="00341BED"/>
    <w:rsid w:val="0034267D"/>
    <w:rsid w:val="00342F57"/>
    <w:rsid w:val="00343717"/>
    <w:rsid w:val="0035081D"/>
    <w:rsid w:val="0035189A"/>
    <w:rsid w:val="00355456"/>
    <w:rsid w:val="00356BAE"/>
    <w:rsid w:val="00360716"/>
    <w:rsid w:val="00361C97"/>
    <w:rsid w:val="00365484"/>
    <w:rsid w:val="0036605E"/>
    <w:rsid w:val="00366FB4"/>
    <w:rsid w:val="0037117C"/>
    <w:rsid w:val="00373E8D"/>
    <w:rsid w:val="003770EF"/>
    <w:rsid w:val="003801DB"/>
    <w:rsid w:val="00380A70"/>
    <w:rsid w:val="00382650"/>
    <w:rsid w:val="00382FAE"/>
    <w:rsid w:val="003839E4"/>
    <w:rsid w:val="003840B4"/>
    <w:rsid w:val="00384788"/>
    <w:rsid w:val="00393010"/>
    <w:rsid w:val="0039579B"/>
    <w:rsid w:val="003965CA"/>
    <w:rsid w:val="00396798"/>
    <w:rsid w:val="003A16F4"/>
    <w:rsid w:val="003A24B1"/>
    <w:rsid w:val="003A2E1D"/>
    <w:rsid w:val="003A30A5"/>
    <w:rsid w:val="003A343D"/>
    <w:rsid w:val="003A7449"/>
    <w:rsid w:val="003B0134"/>
    <w:rsid w:val="003B0F5B"/>
    <w:rsid w:val="003B1940"/>
    <w:rsid w:val="003B19EC"/>
    <w:rsid w:val="003B3015"/>
    <w:rsid w:val="003B36EA"/>
    <w:rsid w:val="003B42AA"/>
    <w:rsid w:val="003B5651"/>
    <w:rsid w:val="003B5FD9"/>
    <w:rsid w:val="003B6FE8"/>
    <w:rsid w:val="003C05E9"/>
    <w:rsid w:val="003C1CD0"/>
    <w:rsid w:val="003C4AEA"/>
    <w:rsid w:val="003C4CF0"/>
    <w:rsid w:val="003C4F6D"/>
    <w:rsid w:val="003C624F"/>
    <w:rsid w:val="003D281E"/>
    <w:rsid w:val="003D4C32"/>
    <w:rsid w:val="003E0D26"/>
    <w:rsid w:val="003E0D9C"/>
    <w:rsid w:val="003E2628"/>
    <w:rsid w:val="003E5ACC"/>
    <w:rsid w:val="003F350C"/>
    <w:rsid w:val="003F47E2"/>
    <w:rsid w:val="004009B4"/>
    <w:rsid w:val="00401C57"/>
    <w:rsid w:val="00403196"/>
    <w:rsid w:val="00405087"/>
    <w:rsid w:val="0041011F"/>
    <w:rsid w:val="00411A09"/>
    <w:rsid w:val="0041284A"/>
    <w:rsid w:val="00413747"/>
    <w:rsid w:val="004139F6"/>
    <w:rsid w:val="00413B4C"/>
    <w:rsid w:val="00416FAF"/>
    <w:rsid w:val="00422720"/>
    <w:rsid w:val="004246BE"/>
    <w:rsid w:val="00424CBF"/>
    <w:rsid w:val="00425FD5"/>
    <w:rsid w:val="00430868"/>
    <w:rsid w:val="00430F67"/>
    <w:rsid w:val="004341E6"/>
    <w:rsid w:val="00434E28"/>
    <w:rsid w:val="00436557"/>
    <w:rsid w:val="004379E6"/>
    <w:rsid w:val="00437AE7"/>
    <w:rsid w:val="00441145"/>
    <w:rsid w:val="00447235"/>
    <w:rsid w:val="0045161B"/>
    <w:rsid w:val="00455F56"/>
    <w:rsid w:val="00456AD2"/>
    <w:rsid w:val="00457306"/>
    <w:rsid w:val="00460364"/>
    <w:rsid w:val="00464D07"/>
    <w:rsid w:val="00464DE3"/>
    <w:rsid w:val="00466210"/>
    <w:rsid w:val="004745E1"/>
    <w:rsid w:val="00474E74"/>
    <w:rsid w:val="00476245"/>
    <w:rsid w:val="004767E1"/>
    <w:rsid w:val="00480733"/>
    <w:rsid w:val="004825DB"/>
    <w:rsid w:val="00483AAE"/>
    <w:rsid w:val="00484175"/>
    <w:rsid w:val="00491187"/>
    <w:rsid w:val="004914EA"/>
    <w:rsid w:val="00492724"/>
    <w:rsid w:val="00492C5C"/>
    <w:rsid w:val="00493CF2"/>
    <w:rsid w:val="00493EF6"/>
    <w:rsid w:val="0049432C"/>
    <w:rsid w:val="0049481A"/>
    <w:rsid w:val="00494E66"/>
    <w:rsid w:val="004965EE"/>
    <w:rsid w:val="00497065"/>
    <w:rsid w:val="004977B3"/>
    <w:rsid w:val="004A10BA"/>
    <w:rsid w:val="004A380C"/>
    <w:rsid w:val="004A6C31"/>
    <w:rsid w:val="004C20DF"/>
    <w:rsid w:val="004C425B"/>
    <w:rsid w:val="004C538A"/>
    <w:rsid w:val="004D120E"/>
    <w:rsid w:val="004D1C85"/>
    <w:rsid w:val="004D1E26"/>
    <w:rsid w:val="004D363B"/>
    <w:rsid w:val="004D7FBF"/>
    <w:rsid w:val="004E10FB"/>
    <w:rsid w:val="004E1FCB"/>
    <w:rsid w:val="004E26CB"/>
    <w:rsid w:val="004E355A"/>
    <w:rsid w:val="004E3952"/>
    <w:rsid w:val="004F0DC3"/>
    <w:rsid w:val="004F3392"/>
    <w:rsid w:val="004F7333"/>
    <w:rsid w:val="005006AD"/>
    <w:rsid w:val="00500E71"/>
    <w:rsid w:val="00502D13"/>
    <w:rsid w:val="0050620D"/>
    <w:rsid w:val="00506E73"/>
    <w:rsid w:val="0051126E"/>
    <w:rsid w:val="00512E3B"/>
    <w:rsid w:val="0051504B"/>
    <w:rsid w:val="0051538B"/>
    <w:rsid w:val="00515757"/>
    <w:rsid w:val="00515F15"/>
    <w:rsid w:val="005167FA"/>
    <w:rsid w:val="00520A12"/>
    <w:rsid w:val="005220A3"/>
    <w:rsid w:val="00523C30"/>
    <w:rsid w:val="005244A2"/>
    <w:rsid w:val="00533C62"/>
    <w:rsid w:val="005346DE"/>
    <w:rsid w:val="00540550"/>
    <w:rsid w:val="00540828"/>
    <w:rsid w:val="00544B3A"/>
    <w:rsid w:val="00546077"/>
    <w:rsid w:val="005477E7"/>
    <w:rsid w:val="00551076"/>
    <w:rsid w:val="00552A3C"/>
    <w:rsid w:val="00554268"/>
    <w:rsid w:val="0055480B"/>
    <w:rsid w:val="00557FE1"/>
    <w:rsid w:val="00565E4C"/>
    <w:rsid w:val="005745E4"/>
    <w:rsid w:val="005750E1"/>
    <w:rsid w:val="00576479"/>
    <w:rsid w:val="005860BE"/>
    <w:rsid w:val="00592816"/>
    <w:rsid w:val="00592BBA"/>
    <w:rsid w:val="00593D04"/>
    <w:rsid w:val="005952F2"/>
    <w:rsid w:val="00596446"/>
    <w:rsid w:val="0059684F"/>
    <w:rsid w:val="00597CB6"/>
    <w:rsid w:val="005A5019"/>
    <w:rsid w:val="005A5216"/>
    <w:rsid w:val="005B19B1"/>
    <w:rsid w:val="005B2412"/>
    <w:rsid w:val="005B2821"/>
    <w:rsid w:val="005B5DCE"/>
    <w:rsid w:val="005B6514"/>
    <w:rsid w:val="005B7052"/>
    <w:rsid w:val="005C387C"/>
    <w:rsid w:val="005C4DE8"/>
    <w:rsid w:val="005C5965"/>
    <w:rsid w:val="005C6883"/>
    <w:rsid w:val="005D1129"/>
    <w:rsid w:val="005D11A6"/>
    <w:rsid w:val="005D1616"/>
    <w:rsid w:val="005D1FE6"/>
    <w:rsid w:val="005D2260"/>
    <w:rsid w:val="005D244E"/>
    <w:rsid w:val="005D2ABB"/>
    <w:rsid w:val="005D2EF7"/>
    <w:rsid w:val="005D3819"/>
    <w:rsid w:val="005D603A"/>
    <w:rsid w:val="005E020D"/>
    <w:rsid w:val="005E7EA3"/>
    <w:rsid w:val="005E7F47"/>
    <w:rsid w:val="005F2F9E"/>
    <w:rsid w:val="005F57BC"/>
    <w:rsid w:val="005F6C24"/>
    <w:rsid w:val="005F7A89"/>
    <w:rsid w:val="0060157B"/>
    <w:rsid w:val="00601CC5"/>
    <w:rsid w:val="00601FCA"/>
    <w:rsid w:val="00603ECE"/>
    <w:rsid w:val="006048CE"/>
    <w:rsid w:val="006053D1"/>
    <w:rsid w:val="006060D8"/>
    <w:rsid w:val="0060656D"/>
    <w:rsid w:val="00610B09"/>
    <w:rsid w:val="00611F96"/>
    <w:rsid w:val="006135E8"/>
    <w:rsid w:val="00616617"/>
    <w:rsid w:val="006167C4"/>
    <w:rsid w:val="0061726E"/>
    <w:rsid w:val="00623D9A"/>
    <w:rsid w:val="006258BC"/>
    <w:rsid w:val="00627405"/>
    <w:rsid w:val="006306A7"/>
    <w:rsid w:val="00630759"/>
    <w:rsid w:val="00633A77"/>
    <w:rsid w:val="00634B54"/>
    <w:rsid w:val="00634FD9"/>
    <w:rsid w:val="00635B33"/>
    <w:rsid w:val="0063708E"/>
    <w:rsid w:val="00641449"/>
    <w:rsid w:val="0064166D"/>
    <w:rsid w:val="00644884"/>
    <w:rsid w:val="00644973"/>
    <w:rsid w:val="00644AC9"/>
    <w:rsid w:val="006511F9"/>
    <w:rsid w:val="00651937"/>
    <w:rsid w:val="00651E1F"/>
    <w:rsid w:val="00654D79"/>
    <w:rsid w:val="00656AC6"/>
    <w:rsid w:val="0066012F"/>
    <w:rsid w:val="0066295B"/>
    <w:rsid w:val="00663C66"/>
    <w:rsid w:val="006660EF"/>
    <w:rsid w:val="00671205"/>
    <w:rsid w:val="0067219B"/>
    <w:rsid w:val="0067238B"/>
    <w:rsid w:val="0067266F"/>
    <w:rsid w:val="00673F4C"/>
    <w:rsid w:val="0067779D"/>
    <w:rsid w:val="0068024E"/>
    <w:rsid w:val="00681EBB"/>
    <w:rsid w:val="006829B5"/>
    <w:rsid w:val="00683A1E"/>
    <w:rsid w:val="0068497D"/>
    <w:rsid w:val="00686A57"/>
    <w:rsid w:val="00686ACC"/>
    <w:rsid w:val="00693166"/>
    <w:rsid w:val="00693B50"/>
    <w:rsid w:val="00695833"/>
    <w:rsid w:val="0069595B"/>
    <w:rsid w:val="00695AFE"/>
    <w:rsid w:val="006A11ED"/>
    <w:rsid w:val="006A243D"/>
    <w:rsid w:val="006B0F0A"/>
    <w:rsid w:val="006B42F7"/>
    <w:rsid w:val="006B4D0A"/>
    <w:rsid w:val="006B559C"/>
    <w:rsid w:val="006B5D29"/>
    <w:rsid w:val="006C083E"/>
    <w:rsid w:val="006C28BD"/>
    <w:rsid w:val="006C294D"/>
    <w:rsid w:val="006C33BE"/>
    <w:rsid w:val="006C373E"/>
    <w:rsid w:val="006D0A96"/>
    <w:rsid w:val="006D2291"/>
    <w:rsid w:val="006D3161"/>
    <w:rsid w:val="006D3CC2"/>
    <w:rsid w:val="006D4077"/>
    <w:rsid w:val="006D6E47"/>
    <w:rsid w:val="006D776A"/>
    <w:rsid w:val="006E49CC"/>
    <w:rsid w:val="006F2FD7"/>
    <w:rsid w:val="006F30B6"/>
    <w:rsid w:val="007001E2"/>
    <w:rsid w:val="00700A5D"/>
    <w:rsid w:val="007014F8"/>
    <w:rsid w:val="007111DC"/>
    <w:rsid w:val="00712F51"/>
    <w:rsid w:val="00713CE5"/>
    <w:rsid w:val="00721827"/>
    <w:rsid w:val="00721A12"/>
    <w:rsid w:val="00721CB2"/>
    <w:rsid w:val="00725BB0"/>
    <w:rsid w:val="00725EFB"/>
    <w:rsid w:val="00726197"/>
    <w:rsid w:val="0073158A"/>
    <w:rsid w:val="007320CD"/>
    <w:rsid w:val="007327C8"/>
    <w:rsid w:val="00732966"/>
    <w:rsid w:val="007345D0"/>
    <w:rsid w:val="007349DD"/>
    <w:rsid w:val="00735ABF"/>
    <w:rsid w:val="00736CDE"/>
    <w:rsid w:val="00742546"/>
    <w:rsid w:val="00745C35"/>
    <w:rsid w:val="00746F34"/>
    <w:rsid w:val="00751179"/>
    <w:rsid w:val="00752484"/>
    <w:rsid w:val="00753095"/>
    <w:rsid w:val="00753E06"/>
    <w:rsid w:val="00754B98"/>
    <w:rsid w:val="00755981"/>
    <w:rsid w:val="00757312"/>
    <w:rsid w:val="00760723"/>
    <w:rsid w:val="00760A5F"/>
    <w:rsid w:val="00766D49"/>
    <w:rsid w:val="00767250"/>
    <w:rsid w:val="00776F0A"/>
    <w:rsid w:val="0077711D"/>
    <w:rsid w:val="00781ABA"/>
    <w:rsid w:val="00783032"/>
    <w:rsid w:val="007854A1"/>
    <w:rsid w:val="00792A15"/>
    <w:rsid w:val="0079410F"/>
    <w:rsid w:val="007A212A"/>
    <w:rsid w:val="007A21E2"/>
    <w:rsid w:val="007A568B"/>
    <w:rsid w:val="007A5E37"/>
    <w:rsid w:val="007A6233"/>
    <w:rsid w:val="007A6A9B"/>
    <w:rsid w:val="007A6DED"/>
    <w:rsid w:val="007B065B"/>
    <w:rsid w:val="007B14DB"/>
    <w:rsid w:val="007B2048"/>
    <w:rsid w:val="007B3C8A"/>
    <w:rsid w:val="007B4DAB"/>
    <w:rsid w:val="007B5502"/>
    <w:rsid w:val="007B643C"/>
    <w:rsid w:val="007B6E8A"/>
    <w:rsid w:val="007C1ED9"/>
    <w:rsid w:val="007C3DAE"/>
    <w:rsid w:val="007C4636"/>
    <w:rsid w:val="007C5190"/>
    <w:rsid w:val="007C699E"/>
    <w:rsid w:val="007C7441"/>
    <w:rsid w:val="007C7674"/>
    <w:rsid w:val="007C7AC6"/>
    <w:rsid w:val="007D29B6"/>
    <w:rsid w:val="007D3C52"/>
    <w:rsid w:val="007D4137"/>
    <w:rsid w:val="007E03E5"/>
    <w:rsid w:val="007E05EA"/>
    <w:rsid w:val="007E0642"/>
    <w:rsid w:val="007E0FCD"/>
    <w:rsid w:val="007E345B"/>
    <w:rsid w:val="007E3500"/>
    <w:rsid w:val="007E528A"/>
    <w:rsid w:val="007F0788"/>
    <w:rsid w:val="007F1A1E"/>
    <w:rsid w:val="007F323E"/>
    <w:rsid w:val="007F4BF6"/>
    <w:rsid w:val="007F4DE9"/>
    <w:rsid w:val="007F5110"/>
    <w:rsid w:val="007F6235"/>
    <w:rsid w:val="007F7B47"/>
    <w:rsid w:val="00801DE5"/>
    <w:rsid w:val="00802BEF"/>
    <w:rsid w:val="008036EC"/>
    <w:rsid w:val="00804867"/>
    <w:rsid w:val="00804D85"/>
    <w:rsid w:val="008055C3"/>
    <w:rsid w:val="008129D0"/>
    <w:rsid w:val="00812FE4"/>
    <w:rsid w:val="00813191"/>
    <w:rsid w:val="00814598"/>
    <w:rsid w:val="00814DA7"/>
    <w:rsid w:val="00815EB2"/>
    <w:rsid w:val="008167D5"/>
    <w:rsid w:val="0081748B"/>
    <w:rsid w:val="0082031A"/>
    <w:rsid w:val="0082060F"/>
    <w:rsid w:val="0082061A"/>
    <w:rsid w:val="00822B18"/>
    <w:rsid w:val="00823477"/>
    <w:rsid w:val="008237AE"/>
    <w:rsid w:val="008242FC"/>
    <w:rsid w:val="00826136"/>
    <w:rsid w:val="00830C77"/>
    <w:rsid w:val="00833317"/>
    <w:rsid w:val="00836987"/>
    <w:rsid w:val="00836F13"/>
    <w:rsid w:val="0084155C"/>
    <w:rsid w:val="008443CF"/>
    <w:rsid w:val="008541B6"/>
    <w:rsid w:val="00854843"/>
    <w:rsid w:val="00854CE1"/>
    <w:rsid w:val="008553DD"/>
    <w:rsid w:val="00856333"/>
    <w:rsid w:val="0085756F"/>
    <w:rsid w:val="008629F7"/>
    <w:rsid w:val="00862E59"/>
    <w:rsid w:val="008631ED"/>
    <w:rsid w:val="0086405B"/>
    <w:rsid w:val="008641B1"/>
    <w:rsid w:val="00870437"/>
    <w:rsid w:val="008708C0"/>
    <w:rsid w:val="008733DA"/>
    <w:rsid w:val="008739E3"/>
    <w:rsid w:val="00873BB3"/>
    <w:rsid w:val="00874EBB"/>
    <w:rsid w:val="00877A6B"/>
    <w:rsid w:val="00883753"/>
    <w:rsid w:val="008839C4"/>
    <w:rsid w:val="00885DA3"/>
    <w:rsid w:val="00886E25"/>
    <w:rsid w:val="008874C6"/>
    <w:rsid w:val="008910C6"/>
    <w:rsid w:val="008952AF"/>
    <w:rsid w:val="008973FF"/>
    <w:rsid w:val="008A0331"/>
    <w:rsid w:val="008A1C24"/>
    <w:rsid w:val="008A4352"/>
    <w:rsid w:val="008A4906"/>
    <w:rsid w:val="008A4A96"/>
    <w:rsid w:val="008A53BA"/>
    <w:rsid w:val="008A5DF5"/>
    <w:rsid w:val="008A6E43"/>
    <w:rsid w:val="008B0EC7"/>
    <w:rsid w:val="008B3A31"/>
    <w:rsid w:val="008B4463"/>
    <w:rsid w:val="008B5701"/>
    <w:rsid w:val="008B5FC6"/>
    <w:rsid w:val="008C0BFD"/>
    <w:rsid w:val="008D0975"/>
    <w:rsid w:val="008D18E6"/>
    <w:rsid w:val="008D3909"/>
    <w:rsid w:val="008D3DA7"/>
    <w:rsid w:val="008D7360"/>
    <w:rsid w:val="008E0D5C"/>
    <w:rsid w:val="008E3530"/>
    <w:rsid w:val="008E6065"/>
    <w:rsid w:val="008E6451"/>
    <w:rsid w:val="008F0898"/>
    <w:rsid w:val="008F0F07"/>
    <w:rsid w:val="008F1631"/>
    <w:rsid w:val="008F18FA"/>
    <w:rsid w:val="008F1E0B"/>
    <w:rsid w:val="008F2CA1"/>
    <w:rsid w:val="008F3D79"/>
    <w:rsid w:val="008F4318"/>
    <w:rsid w:val="008F5F86"/>
    <w:rsid w:val="008F74B3"/>
    <w:rsid w:val="009045A5"/>
    <w:rsid w:val="009049AF"/>
    <w:rsid w:val="00904EA2"/>
    <w:rsid w:val="00911C8B"/>
    <w:rsid w:val="00916C56"/>
    <w:rsid w:val="00917414"/>
    <w:rsid w:val="009203E7"/>
    <w:rsid w:val="00922454"/>
    <w:rsid w:val="00922BE5"/>
    <w:rsid w:val="00924C94"/>
    <w:rsid w:val="0092540B"/>
    <w:rsid w:val="00925BF4"/>
    <w:rsid w:val="00931B81"/>
    <w:rsid w:val="009327D2"/>
    <w:rsid w:val="00932811"/>
    <w:rsid w:val="00933CCC"/>
    <w:rsid w:val="009356B0"/>
    <w:rsid w:val="009406B0"/>
    <w:rsid w:val="00944BE9"/>
    <w:rsid w:val="00945A1A"/>
    <w:rsid w:val="00946F8C"/>
    <w:rsid w:val="009477DE"/>
    <w:rsid w:val="00950CB7"/>
    <w:rsid w:val="00952A10"/>
    <w:rsid w:val="00953566"/>
    <w:rsid w:val="00953F2C"/>
    <w:rsid w:val="00955047"/>
    <w:rsid w:val="009606EC"/>
    <w:rsid w:val="009615C4"/>
    <w:rsid w:val="00964325"/>
    <w:rsid w:val="00966A11"/>
    <w:rsid w:val="00967F13"/>
    <w:rsid w:val="00971C05"/>
    <w:rsid w:val="00972C87"/>
    <w:rsid w:val="00973993"/>
    <w:rsid w:val="00974791"/>
    <w:rsid w:val="00976974"/>
    <w:rsid w:val="00977A60"/>
    <w:rsid w:val="00980FF2"/>
    <w:rsid w:val="00981534"/>
    <w:rsid w:val="00982574"/>
    <w:rsid w:val="00983F4A"/>
    <w:rsid w:val="00987332"/>
    <w:rsid w:val="009879D5"/>
    <w:rsid w:val="00987CD5"/>
    <w:rsid w:val="0099141A"/>
    <w:rsid w:val="00993BE5"/>
    <w:rsid w:val="0099476B"/>
    <w:rsid w:val="00995C89"/>
    <w:rsid w:val="00995DCE"/>
    <w:rsid w:val="00996E71"/>
    <w:rsid w:val="009A06F4"/>
    <w:rsid w:val="009B1665"/>
    <w:rsid w:val="009B1F9F"/>
    <w:rsid w:val="009B2998"/>
    <w:rsid w:val="009B36DF"/>
    <w:rsid w:val="009B484F"/>
    <w:rsid w:val="009C0C38"/>
    <w:rsid w:val="009C258C"/>
    <w:rsid w:val="009C6EF6"/>
    <w:rsid w:val="009D179D"/>
    <w:rsid w:val="009D4FEA"/>
    <w:rsid w:val="009D65F3"/>
    <w:rsid w:val="009D7BBB"/>
    <w:rsid w:val="009D7F65"/>
    <w:rsid w:val="009E3436"/>
    <w:rsid w:val="009E42FA"/>
    <w:rsid w:val="009E57AB"/>
    <w:rsid w:val="009E606C"/>
    <w:rsid w:val="009F1F11"/>
    <w:rsid w:val="009F4303"/>
    <w:rsid w:val="009F6A4A"/>
    <w:rsid w:val="009F7D7B"/>
    <w:rsid w:val="00A00076"/>
    <w:rsid w:val="00A00098"/>
    <w:rsid w:val="00A010AE"/>
    <w:rsid w:val="00A010E1"/>
    <w:rsid w:val="00A01168"/>
    <w:rsid w:val="00A03CAF"/>
    <w:rsid w:val="00A043D0"/>
    <w:rsid w:val="00A048DC"/>
    <w:rsid w:val="00A058C5"/>
    <w:rsid w:val="00A118D9"/>
    <w:rsid w:val="00A1273A"/>
    <w:rsid w:val="00A14699"/>
    <w:rsid w:val="00A1565D"/>
    <w:rsid w:val="00A1669E"/>
    <w:rsid w:val="00A20285"/>
    <w:rsid w:val="00A20ACC"/>
    <w:rsid w:val="00A2165B"/>
    <w:rsid w:val="00A217DC"/>
    <w:rsid w:val="00A24184"/>
    <w:rsid w:val="00A271D2"/>
    <w:rsid w:val="00A2742A"/>
    <w:rsid w:val="00A27DBC"/>
    <w:rsid w:val="00A330E9"/>
    <w:rsid w:val="00A337F9"/>
    <w:rsid w:val="00A33D85"/>
    <w:rsid w:val="00A37675"/>
    <w:rsid w:val="00A42618"/>
    <w:rsid w:val="00A451DB"/>
    <w:rsid w:val="00A4540D"/>
    <w:rsid w:val="00A46B5C"/>
    <w:rsid w:val="00A47D94"/>
    <w:rsid w:val="00A513A4"/>
    <w:rsid w:val="00A52E12"/>
    <w:rsid w:val="00A5301D"/>
    <w:rsid w:val="00A539E3"/>
    <w:rsid w:val="00A53B48"/>
    <w:rsid w:val="00A57779"/>
    <w:rsid w:val="00A62462"/>
    <w:rsid w:val="00A648D8"/>
    <w:rsid w:val="00A65488"/>
    <w:rsid w:val="00A66D68"/>
    <w:rsid w:val="00A67680"/>
    <w:rsid w:val="00A738A9"/>
    <w:rsid w:val="00A74D7D"/>
    <w:rsid w:val="00A7510D"/>
    <w:rsid w:val="00A76D03"/>
    <w:rsid w:val="00A77CA4"/>
    <w:rsid w:val="00A85622"/>
    <w:rsid w:val="00A86955"/>
    <w:rsid w:val="00A87078"/>
    <w:rsid w:val="00A87B88"/>
    <w:rsid w:val="00A94F24"/>
    <w:rsid w:val="00A953FC"/>
    <w:rsid w:val="00AA454E"/>
    <w:rsid w:val="00AA4991"/>
    <w:rsid w:val="00AA6209"/>
    <w:rsid w:val="00AB11B6"/>
    <w:rsid w:val="00AB167C"/>
    <w:rsid w:val="00AB24BE"/>
    <w:rsid w:val="00AB28E2"/>
    <w:rsid w:val="00AB33BF"/>
    <w:rsid w:val="00AB5993"/>
    <w:rsid w:val="00AB605D"/>
    <w:rsid w:val="00AB6400"/>
    <w:rsid w:val="00AB6A22"/>
    <w:rsid w:val="00AB6B55"/>
    <w:rsid w:val="00AB719D"/>
    <w:rsid w:val="00AB795D"/>
    <w:rsid w:val="00AC0BE6"/>
    <w:rsid w:val="00AC1160"/>
    <w:rsid w:val="00AC2AAE"/>
    <w:rsid w:val="00AC2E37"/>
    <w:rsid w:val="00AC5D6C"/>
    <w:rsid w:val="00AC691C"/>
    <w:rsid w:val="00AD069C"/>
    <w:rsid w:val="00AD1C5F"/>
    <w:rsid w:val="00AD1E8E"/>
    <w:rsid w:val="00AD22A7"/>
    <w:rsid w:val="00AD25D7"/>
    <w:rsid w:val="00AD2ED0"/>
    <w:rsid w:val="00AD476A"/>
    <w:rsid w:val="00AD6403"/>
    <w:rsid w:val="00AD7439"/>
    <w:rsid w:val="00AE1CC8"/>
    <w:rsid w:val="00AE2AD0"/>
    <w:rsid w:val="00AE34AC"/>
    <w:rsid w:val="00AE52D6"/>
    <w:rsid w:val="00AE6F6B"/>
    <w:rsid w:val="00AF10F9"/>
    <w:rsid w:val="00AF37B9"/>
    <w:rsid w:val="00AF413A"/>
    <w:rsid w:val="00AF59B0"/>
    <w:rsid w:val="00AF74C5"/>
    <w:rsid w:val="00B02477"/>
    <w:rsid w:val="00B045ED"/>
    <w:rsid w:val="00B077B5"/>
    <w:rsid w:val="00B109F7"/>
    <w:rsid w:val="00B121EA"/>
    <w:rsid w:val="00B1283A"/>
    <w:rsid w:val="00B12BD1"/>
    <w:rsid w:val="00B14561"/>
    <w:rsid w:val="00B159EA"/>
    <w:rsid w:val="00B15ADE"/>
    <w:rsid w:val="00B15C6F"/>
    <w:rsid w:val="00B165F6"/>
    <w:rsid w:val="00B166FE"/>
    <w:rsid w:val="00B16E6F"/>
    <w:rsid w:val="00B179C6"/>
    <w:rsid w:val="00B209A1"/>
    <w:rsid w:val="00B22819"/>
    <w:rsid w:val="00B24555"/>
    <w:rsid w:val="00B24C02"/>
    <w:rsid w:val="00B30D97"/>
    <w:rsid w:val="00B35387"/>
    <w:rsid w:val="00B35D3F"/>
    <w:rsid w:val="00B35FC0"/>
    <w:rsid w:val="00B37B75"/>
    <w:rsid w:val="00B37C40"/>
    <w:rsid w:val="00B421E2"/>
    <w:rsid w:val="00B44445"/>
    <w:rsid w:val="00B4559E"/>
    <w:rsid w:val="00B459BD"/>
    <w:rsid w:val="00B4674C"/>
    <w:rsid w:val="00B47114"/>
    <w:rsid w:val="00B475BD"/>
    <w:rsid w:val="00B516F4"/>
    <w:rsid w:val="00B524F5"/>
    <w:rsid w:val="00B542BA"/>
    <w:rsid w:val="00B549A4"/>
    <w:rsid w:val="00B550CA"/>
    <w:rsid w:val="00B55592"/>
    <w:rsid w:val="00B5678C"/>
    <w:rsid w:val="00B668EC"/>
    <w:rsid w:val="00B67106"/>
    <w:rsid w:val="00B672E8"/>
    <w:rsid w:val="00B6775A"/>
    <w:rsid w:val="00B70C1F"/>
    <w:rsid w:val="00B724FE"/>
    <w:rsid w:val="00B733ED"/>
    <w:rsid w:val="00B7346E"/>
    <w:rsid w:val="00B74130"/>
    <w:rsid w:val="00B75EA8"/>
    <w:rsid w:val="00B76138"/>
    <w:rsid w:val="00B80EE9"/>
    <w:rsid w:val="00B86FD3"/>
    <w:rsid w:val="00B9275E"/>
    <w:rsid w:val="00B951B1"/>
    <w:rsid w:val="00B970BB"/>
    <w:rsid w:val="00BA12D1"/>
    <w:rsid w:val="00BA2C30"/>
    <w:rsid w:val="00BA4481"/>
    <w:rsid w:val="00BA4BC1"/>
    <w:rsid w:val="00BB129A"/>
    <w:rsid w:val="00BB2BFD"/>
    <w:rsid w:val="00BB3174"/>
    <w:rsid w:val="00BB36EE"/>
    <w:rsid w:val="00BB40DE"/>
    <w:rsid w:val="00BB443D"/>
    <w:rsid w:val="00BB677C"/>
    <w:rsid w:val="00BB7227"/>
    <w:rsid w:val="00BB7C89"/>
    <w:rsid w:val="00BC1A69"/>
    <w:rsid w:val="00BC3AF9"/>
    <w:rsid w:val="00BC64F1"/>
    <w:rsid w:val="00BC6C6B"/>
    <w:rsid w:val="00BD051D"/>
    <w:rsid w:val="00BD054C"/>
    <w:rsid w:val="00BD06AC"/>
    <w:rsid w:val="00BD0A73"/>
    <w:rsid w:val="00BD1DC1"/>
    <w:rsid w:val="00BD2CFC"/>
    <w:rsid w:val="00BD7022"/>
    <w:rsid w:val="00BE1BEA"/>
    <w:rsid w:val="00BE44AF"/>
    <w:rsid w:val="00BE5DEC"/>
    <w:rsid w:val="00BF4106"/>
    <w:rsid w:val="00BF4107"/>
    <w:rsid w:val="00BF738B"/>
    <w:rsid w:val="00C00F03"/>
    <w:rsid w:val="00C013E3"/>
    <w:rsid w:val="00C039A7"/>
    <w:rsid w:val="00C04BA3"/>
    <w:rsid w:val="00C072A9"/>
    <w:rsid w:val="00C13144"/>
    <w:rsid w:val="00C16521"/>
    <w:rsid w:val="00C2122C"/>
    <w:rsid w:val="00C22F86"/>
    <w:rsid w:val="00C255A2"/>
    <w:rsid w:val="00C306A3"/>
    <w:rsid w:val="00C31EC5"/>
    <w:rsid w:val="00C3295C"/>
    <w:rsid w:val="00C356C0"/>
    <w:rsid w:val="00C36B04"/>
    <w:rsid w:val="00C37D5E"/>
    <w:rsid w:val="00C471E9"/>
    <w:rsid w:val="00C47BBD"/>
    <w:rsid w:val="00C5232E"/>
    <w:rsid w:val="00C5288B"/>
    <w:rsid w:val="00C52BBA"/>
    <w:rsid w:val="00C52D91"/>
    <w:rsid w:val="00C531B0"/>
    <w:rsid w:val="00C61443"/>
    <w:rsid w:val="00C616EF"/>
    <w:rsid w:val="00C63533"/>
    <w:rsid w:val="00C63F7D"/>
    <w:rsid w:val="00C64230"/>
    <w:rsid w:val="00C656D1"/>
    <w:rsid w:val="00C66646"/>
    <w:rsid w:val="00C71213"/>
    <w:rsid w:val="00C741E2"/>
    <w:rsid w:val="00C76A4F"/>
    <w:rsid w:val="00C776CC"/>
    <w:rsid w:val="00C778DD"/>
    <w:rsid w:val="00C77B34"/>
    <w:rsid w:val="00C81E37"/>
    <w:rsid w:val="00C87327"/>
    <w:rsid w:val="00C94F39"/>
    <w:rsid w:val="00C95F82"/>
    <w:rsid w:val="00C96FFA"/>
    <w:rsid w:val="00CA04CB"/>
    <w:rsid w:val="00CA1EEB"/>
    <w:rsid w:val="00CA4078"/>
    <w:rsid w:val="00CA4B1E"/>
    <w:rsid w:val="00CA57EC"/>
    <w:rsid w:val="00CB1C5F"/>
    <w:rsid w:val="00CB3F74"/>
    <w:rsid w:val="00CB64B8"/>
    <w:rsid w:val="00CB6F04"/>
    <w:rsid w:val="00CC10F2"/>
    <w:rsid w:val="00CC17D8"/>
    <w:rsid w:val="00CC1D96"/>
    <w:rsid w:val="00CC3E55"/>
    <w:rsid w:val="00CC55D1"/>
    <w:rsid w:val="00CC63F4"/>
    <w:rsid w:val="00CD028F"/>
    <w:rsid w:val="00CD31B9"/>
    <w:rsid w:val="00CD6F2D"/>
    <w:rsid w:val="00CD75E1"/>
    <w:rsid w:val="00CE0B57"/>
    <w:rsid w:val="00CE57BF"/>
    <w:rsid w:val="00CE68BA"/>
    <w:rsid w:val="00CE6D75"/>
    <w:rsid w:val="00CF0E74"/>
    <w:rsid w:val="00CF15AA"/>
    <w:rsid w:val="00CF39FF"/>
    <w:rsid w:val="00D00105"/>
    <w:rsid w:val="00D017E7"/>
    <w:rsid w:val="00D0656C"/>
    <w:rsid w:val="00D06A2B"/>
    <w:rsid w:val="00D06C90"/>
    <w:rsid w:val="00D15566"/>
    <w:rsid w:val="00D16143"/>
    <w:rsid w:val="00D161B6"/>
    <w:rsid w:val="00D20F7D"/>
    <w:rsid w:val="00D227AA"/>
    <w:rsid w:val="00D23EFD"/>
    <w:rsid w:val="00D24A76"/>
    <w:rsid w:val="00D270BB"/>
    <w:rsid w:val="00D30DAE"/>
    <w:rsid w:val="00D31D2D"/>
    <w:rsid w:val="00D4000E"/>
    <w:rsid w:val="00D406F9"/>
    <w:rsid w:val="00D41223"/>
    <w:rsid w:val="00D433D8"/>
    <w:rsid w:val="00D43D66"/>
    <w:rsid w:val="00D4624E"/>
    <w:rsid w:val="00D52AE5"/>
    <w:rsid w:val="00D5331F"/>
    <w:rsid w:val="00D55CDD"/>
    <w:rsid w:val="00D56812"/>
    <w:rsid w:val="00D57393"/>
    <w:rsid w:val="00D576EC"/>
    <w:rsid w:val="00D6107D"/>
    <w:rsid w:val="00D63BEA"/>
    <w:rsid w:val="00D77999"/>
    <w:rsid w:val="00D8154A"/>
    <w:rsid w:val="00D82762"/>
    <w:rsid w:val="00D8449A"/>
    <w:rsid w:val="00D85651"/>
    <w:rsid w:val="00D85ED0"/>
    <w:rsid w:val="00D90229"/>
    <w:rsid w:val="00D904A3"/>
    <w:rsid w:val="00D9154A"/>
    <w:rsid w:val="00D92C48"/>
    <w:rsid w:val="00D932E6"/>
    <w:rsid w:val="00D94941"/>
    <w:rsid w:val="00D96BC3"/>
    <w:rsid w:val="00D975CC"/>
    <w:rsid w:val="00DA31C2"/>
    <w:rsid w:val="00DA4A76"/>
    <w:rsid w:val="00DA6006"/>
    <w:rsid w:val="00DA7854"/>
    <w:rsid w:val="00DB0079"/>
    <w:rsid w:val="00DB1B07"/>
    <w:rsid w:val="00DB6EA0"/>
    <w:rsid w:val="00DB702E"/>
    <w:rsid w:val="00DD0C8D"/>
    <w:rsid w:val="00DD1138"/>
    <w:rsid w:val="00DD180B"/>
    <w:rsid w:val="00DD22DF"/>
    <w:rsid w:val="00DD62DB"/>
    <w:rsid w:val="00DD69D8"/>
    <w:rsid w:val="00DD7345"/>
    <w:rsid w:val="00DE05B5"/>
    <w:rsid w:val="00DE1986"/>
    <w:rsid w:val="00DE2D64"/>
    <w:rsid w:val="00DE3EF0"/>
    <w:rsid w:val="00DE6385"/>
    <w:rsid w:val="00DE77A9"/>
    <w:rsid w:val="00DF1E05"/>
    <w:rsid w:val="00DF2D96"/>
    <w:rsid w:val="00DF393F"/>
    <w:rsid w:val="00DF5909"/>
    <w:rsid w:val="00DF6887"/>
    <w:rsid w:val="00DF701A"/>
    <w:rsid w:val="00E0114D"/>
    <w:rsid w:val="00E02681"/>
    <w:rsid w:val="00E058EB"/>
    <w:rsid w:val="00E1337E"/>
    <w:rsid w:val="00E13DB2"/>
    <w:rsid w:val="00E143EF"/>
    <w:rsid w:val="00E23130"/>
    <w:rsid w:val="00E2315C"/>
    <w:rsid w:val="00E242E1"/>
    <w:rsid w:val="00E24F86"/>
    <w:rsid w:val="00E259CA"/>
    <w:rsid w:val="00E264CB"/>
    <w:rsid w:val="00E26E83"/>
    <w:rsid w:val="00E344E5"/>
    <w:rsid w:val="00E34FD5"/>
    <w:rsid w:val="00E35101"/>
    <w:rsid w:val="00E36B27"/>
    <w:rsid w:val="00E36CAF"/>
    <w:rsid w:val="00E37709"/>
    <w:rsid w:val="00E417BC"/>
    <w:rsid w:val="00E41AAD"/>
    <w:rsid w:val="00E451F0"/>
    <w:rsid w:val="00E46563"/>
    <w:rsid w:val="00E46A6A"/>
    <w:rsid w:val="00E46B6A"/>
    <w:rsid w:val="00E471EF"/>
    <w:rsid w:val="00E47425"/>
    <w:rsid w:val="00E47769"/>
    <w:rsid w:val="00E50072"/>
    <w:rsid w:val="00E50130"/>
    <w:rsid w:val="00E50CB6"/>
    <w:rsid w:val="00E51A7A"/>
    <w:rsid w:val="00E52738"/>
    <w:rsid w:val="00E52F93"/>
    <w:rsid w:val="00E545B0"/>
    <w:rsid w:val="00E61515"/>
    <w:rsid w:val="00E61955"/>
    <w:rsid w:val="00E62C84"/>
    <w:rsid w:val="00E647C1"/>
    <w:rsid w:val="00E648D4"/>
    <w:rsid w:val="00E6660C"/>
    <w:rsid w:val="00E66DBB"/>
    <w:rsid w:val="00E66FF2"/>
    <w:rsid w:val="00E67EB6"/>
    <w:rsid w:val="00E70230"/>
    <w:rsid w:val="00E70C2B"/>
    <w:rsid w:val="00E716B5"/>
    <w:rsid w:val="00E71877"/>
    <w:rsid w:val="00E74F52"/>
    <w:rsid w:val="00E81848"/>
    <w:rsid w:val="00E87593"/>
    <w:rsid w:val="00E91AC9"/>
    <w:rsid w:val="00E92053"/>
    <w:rsid w:val="00E947B2"/>
    <w:rsid w:val="00E97462"/>
    <w:rsid w:val="00EA0101"/>
    <w:rsid w:val="00EA0DE8"/>
    <w:rsid w:val="00EA2BFA"/>
    <w:rsid w:val="00EA3585"/>
    <w:rsid w:val="00EA53EA"/>
    <w:rsid w:val="00EB1B8B"/>
    <w:rsid w:val="00EB2917"/>
    <w:rsid w:val="00EB31E4"/>
    <w:rsid w:val="00EB4279"/>
    <w:rsid w:val="00EC1C28"/>
    <w:rsid w:val="00ED2252"/>
    <w:rsid w:val="00ED5867"/>
    <w:rsid w:val="00EE0F6D"/>
    <w:rsid w:val="00EF17EC"/>
    <w:rsid w:val="00EF7E6E"/>
    <w:rsid w:val="00F01AA6"/>
    <w:rsid w:val="00F01E07"/>
    <w:rsid w:val="00F01E71"/>
    <w:rsid w:val="00F022D0"/>
    <w:rsid w:val="00F11783"/>
    <w:rsid w:val="00F16223"/>
    <w:rsid w:val="00F16CB0"/>
    <w:rsid w:val="00F16F75"/>
    <w:rsid w:val="00F17EFB"/>
    <w:rsid w:val="00F225FB"/>
    <w:rsid w:val="00F2429F"/>
    <w:rsid w:val="00F24DC0"/>
    <w:rsid w:val="00F256C4"/>
    <w:rsid w:val="00F260E4"/>
    <w:rsid w:val="00F279AC"/>
    <w:rsid w:val="00F316D3"/>
    <w:rsid w:val="00F32FDC"/>
    <w:rsid w:val="00F36F63"/>
    <w:rsid w:val="00F4034F"/>
    <w:rsid w:val="00F43F89"/>
    <w:rsid w:val="00F45439"/>
    <w:rsid w:val="00F45771"/>
    <w:rsid w:val="00F532A5"/>
    <w:rsid w:val="00F57716"/>
    <w:rsid w:val="00F57F36"/>
    <w:rsid w:val="00F61D4D"/>
    <w:rsid w:val="00F6235F"/>
    <w:rsid w:val="00F627C9"/>
    <w:rsid w:val="00F648EA"/>
    <w:rsid w:val="00F64F41"/>
    <w:rsid w:val="00F664F9"/>
    <w:rsid w:val="00F71677"/>
    <w:rsid w:val="00F75328"/>
    <w:rsid w:val="00F8002F"/>
    <w:rsid w:val="00F814B0"/>
    <w:rsid w:val="00F82157"/>
    <w:rsid w:val="00F82254"/>
    <w:rsid w:val="00F83FE1"/>
    <w:rsid w:val="00F84A5C"/>
    <w:rsid w:val="00F87B05"/>
    <w:rsid w:val="00F87F40"/>
    <w:rsid w:val="00F9168C"/>
    <w:rsid w:val="00F93DD4"/>
    <w:rsid w:val="00F943ED"/>
    <w:rsid w:val="00F96170"/>
    <w:rsid w:val="00F96628"/>
    <w:rsid w:val="00F9722E"/>
    <w:rsid w:val="00F975CC"/>
    <w:rsid w:val="00FA0AC6"/>
    <w:rsid w:val="00FA1A49"/>
    <w:rsid w:val="00FA2DFC"/>
    <w:rsid w:val="00FA6D29"/>
    <w:rsid w:val="00FB1628"/>
    <w:rsid w:val="00FB344A"/>
    <w:rsid w:val="00FB5458"/>
    <w:rsid w:val="00FB5BCD"/>
    <w:rsid w:val="00FC2606"/>
    <w:rsid w:val="00FC34E5"/>
    <w:rsid w:val="00FC4BD7"/>
    <w:rsid w:val="00FC65CE"/>
    <w:rsid w:val="00FD062C"/>
    <w:rsid w:val="00FD07DA"/>
    <w:rsid w:val="00FD30E4"/>
    <w:rsid w:val="00FD3E18"/>
    <w:rsid w:val="00FD7D85"/>
    <w:rsid w:val="00FE290D"/>
    <w:rsid w:val="00FE711E"/>
    <w:rsid w:val="00FE76EB"/>
    <w:rsid w:val="00FF04E3"/>
    <w:rsid w:val="00FF3B64"/>
    <w:rsid w:val="6D4C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5732F42"/>
  <w15:docId w15:val="{EF841DE9-C6BE-4088-AC31-38089CB5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12"/>
    <w:pPr>
      <w:jc w:val="both"/>
    </w:pPr>
    <w:rPr>
      <w:rFonts w:ascii="Tahoma" w:hAnsi="Tahoma"/>
      <w:szCs w:val="24"/>
      <w:lang w:val="es-ES_tradnl" w:eastAsia="en-US"/>
    </w:rPr>
  </w:style>
  <w:style w:type="paragraph" w:styleId="Ttulo1">
    <w:name w:val="heading 1"/>
    <w:basedOn w:val="Normal"/>
    <w:next w:val="Normal"/>
    <w:autoRedefine/>
    <w:qFormat/>
    <w:rsid w:val="00071D6E"/>
    <w:pPr>
      <w:keepNext/>
      <w:spacing w:before="480" w:after="240"/>
      <w:ind w:left="-357"/>
      <w:jc w:val="left"/>
      <w:outlineLvl w:val="0"/>
    </w:pPr>
    <w:rPr>
      <w:rFonts w:ascii="Trebuchet MS" w:hAnsi="Trebuchet MS" w:cs="Arial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qFormat/>
    <w:rsid w:val="004D1C85"/>
    <w:pPr>
      <w:keepNext/>
      <w:spacing w:before="240" w:after="60"/>
      <w:ind w:left="-360"/>
      <w:jc w:val="left"/>
      <w:outlineLvl w:val="1"/>
    </w:pPr>
    <w:rPr>
      <w:rFonts w:ascii="Trebuchet MS" w:hAnsi="Trebuchet MS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qFormat/>
    <w:rsid w:val="004D1C85"/>
    <w:pPr>
      <w:keepNext/>
      <w:spacing w:before="240" w:after="60"/>
      <w:jc w:val="left"/>
      <w:outlineLvl w:val="2"/>
    </w:pPr>
    <w:rPr>
      <w:rFonts w:ascii="Trebuchet MS" w:hAnsi="Trebuchet MS" w:cs="Arial"/>
      <w:b/>
      <w:bCs/>
      <w:i/>
      <w:sz w:val="28"/>
      <w:szCs w:val="26"/>
    </w:rPr>
  </w:style>
  <w:style w:type="paragraph" w:styleId="Ttulo4">
    <w:name w:val="heading 4"/>
    <w:basedOn w:val="Normal"/>
    <w:next w:val="Normal"/>
    <w:qFormat/>
    <w:rsid w:val="004D1C85"/>
    <w:pPr>
      <w:keepNext/>
      <w:spacing w:before="240" w:after="60"/>
      <w:jc w:val="left"/>
      <w:outlineLvl w:val="3"/>
    </w:pPr>
    <w:rPr>
      <w:rFonts w:ascii="Trebuchet MS" w:hAnsi="Trebuchet MS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4D1C85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rsid w:val="0012349D"/>
    <w:pPr>
      <w:tabs>
        <w:tab w:val="right" w:leader="dot" w:pos="8630"/>
      </w:tabs>
      <w:spacing w:before="120"/>
    </w:pPr>
    <w:rPr>
      <w:rFonts w:ascii="Trebuchet MS" w:hAnsi="Trebuchet MS"/>
      <w:b/>
      <w:sz w:val="28"/>
      <w:szCs w:val="28"/>
    </w:rPr>
  </w:style>
  <w:style w:type="paragraph" w:styleId="TDC2">
    <w:name w:val="toc 2"/>
    <w:basedOn w:val="Normal"/>
    <w:next w:val="Normal"/>
    <w:autoRedefine/>
    <w:rsid w:val="00DF2D96"/>
    <w:pPr>
      <w:tabs>
        <w:tab w:val="right" w:leader="dot" w:pos="8640"/>
      </w:tabs>
      <w:ind w:left="360"/>
    </w:pPr>
    <w:rPr>
      <w:szCs w:val="20"/>
    </w:rPr>
  </w:style>
  <w:style w:type="character" w:styleId="Hipervnculo">
    <w:name w:val="Hyperlink"/>
    <w:rsid w:val="00382650"/>
    <w:rPr>
      <w:color w:val="0000FF"/>
      <w:u w:val="single"/>
    </w:rPr>
  </w:style>
  <w:style w:type="paragraph" w:customStyle="1" w:styleId="Subtitulo">
    <w:name w:val="Subtitulo"/>
    <w:basedOn w:val="Normal"/>
    <w:rsid w:val="00001C84"/>
    <w:pPr>
      <w:spacing w:before="480" w:after="240"/>
      <w:ind w:left="-360"/>
      <w:jc w:val="left"/>
    </w:pPr>
    <w:rPr>
      <w:rFonts w:ascii="Trebuchet MS" w:hAnsi="Trebuchet MS"/>
      <w:b/>
      <w:sz w:val="40"/>
      <w:szCs w:val="48"/>
    </w:rPr>
  </w:style>
  <w:style w:type="paragraph" w:styleId="ndice1">
    <w:name w:val="index 1"/>
    <w:basedOn w:val="Normal"/>
    <w:next w:val="Normal"/>
    <w:autoRedefine/>
    <w:semiHidden/>
    <w:rsid w:val="00E471EF"/>
    <w:pPr>
      <w:ind w:left="200" w:hanging="200"/>
    </w:pPr>
  </w:style>
  <w:style w:type="paragraph" w:styleId="TDC3">
    <w:name w:val="toc 3"/>
    <w:basedOn w:val="Normal"/>
    <w:autoRedefine/>
    <w:rsid w:val="0012349D"/>
    <w:pPr>
      <w:ind w:left="720"/>
    </w:pPr>
    <w:rPr>
      <w:b/>
    </w:rPr>
  </w:style>
  <w:style w:type="paragraph" w:styleId="Encabezado">
    <w:name w:val="header"/>
    <w:basedOn w:val="Normal"/>
    <w:rsid w:val="00CB6F04"/>
    <w:pPr>
      <w:tabs>
        <w:tab w:val="center" w:pos="4320"/>
        <w:tab w:val="right" w:pos="8640"/>
      </w:tabs>
      <w:jc w:val="right"/>
    </w:pPr>
    <w:rPr>
      <w:rFonts w:ascii="Trebuchet MS" w:hAnsi="Trebuchet MS"/>
      <w:color w:val="5F5F5F"/>
      <w:sz w:val="18"/>
    </w:rPr>
  </w:style>
  <w:style w:type="paragraph" w:styleId="Piedepgina">
    <w:name w:val="footer"/>
    <w:basedOn w:val="Normal"/>
    <w:rsid w:val="00877A6B"/>
    <w:pPr>
      <w:tabs>
        <w:tab w:val="center" w:pos="4320"/>
        <w:tab w:val="right" w:pos="8640"/>
      </w:tabs>
      <w:jc w:val="left"/>
    </w:pPr>
    <w:rPr>
      <w:color w:val="5F5F5F"/>
      <w:sz w:val="14"/>
    </w:rPr>
  </w:style>
  <w:style w:type="character" w:styleId="Nmerodepgina">
    <w:name w:val="page number"/>
    <w:basedOn w:val="Fuentedeprrafopredeter"/>
    <w:semiHidden/>
    <w:rsid w:val="00D52AE5"/>
    <w:rPr>
      <w:rFonts w:ascii="Tahoma" w:hAnsi="Tahoma"/>
      <w:sz w:val="16"/>
    </w:rPr>
  </w:style>
  <w:style w:type="paragraph" w:styleId="TDC4">
    <w:name w:val="toc 4"/>
    <w:basedOn w:val="Normal"/>
    <w:next w:val="Normal"/>
    <w:autoRedefine/>
    <w:rsid w:val="00BB36EE"/>
    <w:pPr>
      <w:ind w:left="1080"/>
    </w:pPr>
  </w:style>
  <w:style w:type="paragraph" w:styleId="TDC5">
    <w:name w:val="toc 5"/>
    <w:basedOn w:val="Normal"/>
    <w:next w:val="Normal"/>
    <w:autoRedefine/>
    <w:semiHidden/>
    <w:rsid w:val="00BB36EE"/>
    <w:pPr>
      <w:ind w:left="1440"/>
    </w:pPr>
  </w:style>
  <w:style w:type="paragraph" w:styleId="TDC6">
    <w:name w:val="toc 6"/>
    <w:basedOn w:val="Normal"/>
    <w:next w:val="Normal"/>
    <w:autoRedefine/>
    <w:semiHidden/>
    <w:rsid w:val="00BB36EE"/>
    <w:pPr>
      <w:ind w:left="1800"/>
    </w:pPr>
  </w:style>
  <w:style w:type="paragraph" w:styleId="TDC7">
    <w:name w:val="toc 7"/>
    <w:basedOn w:val="Normal"/>
    <w:next w:val="Normal"/>
    <w:autoRedefine/>
    <w:semiHidden/>
    <w:rsid w:val="00BB36EE"/>
    <w:pPr>
      <w:ind w:left="2160"/>
    </w:pPr>
  </w:style>
  <w:style w:type="paragraph" w:styleId="TDC8">
    <w:name w:val="toc 8"/>
    <w:basedOn w:val="Normal"/>
    <w:next w:val="Normal"/>
    <w:autoRedefine/>
    <w:semiHidden/>
    <w:rsid w:val="00BB36EE"/>
    <w:pPr>
      <w:ind w:left="2520"/>
    </w:pPr>
  </w:style>
  <w:style w:type="paragraph" w:styleId="TDC9">
    <w:name w:val="toc 9"/>
    <w:basedOn w:val="Normal"/>
    <w:next w:val="Normal"/>
    <w:autoRedefine/>
    <w:semiHidden/>
    <w:rsid w:val="00BB36EE"/>
    <w:pPr>
      <w:ind w:left="2880"/>
    </w:pPr>
  </w:style>
  <w:style w:type="paragraph" w:customStyle="1" w:styleId="Tabletext">
    <w:name w:val="Tabletext"/>
    <w:basedOn w:val="Normal"/>
    <w:rsid w:val="00F64F41"/>
    <w:pPr>
      <w:keepLines/>
      <w:widowControl w:val="0"/>
      <w:overflowPunct w:val="0"/>
      <w:autoSpaceDE w:val="0"/>
      <w:autoSpaceDN w:val="0"/>
      <w:adjustRightInd w:val="0"/>
      <w:spacing w:line="240" w:lineRule="atLeast"/>
      <w:jc w:val="left"/>
      <w:textAlignment w:val="baseline"/>
    </w:pPr>
    <w:rPr>
      <w:szCs w:val="20"/>
    </w:rPr>
  </w:style>
  <w:style w:type="table" w:customStyle="1" w:styleId="Tabla">
    <w:name w:val="Tabla"/>
    <w:basedOn w:val="Tablanormal"/>
    <w:rsid w:val="0009643D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Row">
      <w:rPr>
        <w:rFonts w:ascii="Cambria" w:hAnsi="Cambria"/>
        <w:b/>
        <w:i w:val="0"/>
        <w:color w:val="FFFFFF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595959"/>
      </w:tcPr>
    </w:tblStylePr>
  </w:style>
  <w:style w:type="table" w:customStyle="1" w:styleId="TablaConceptos">
    <w:name w:val="Tabla Conceptos"/>
    <w:basedOn w:val="Tablanormal"/>
    <w:rsid w:val="00D8449A"/>
    <w:rPr>
      <w:rFonts w:ascii="Tahoma" w:hAnsi="Tahoma"/>
    </w:rPr>
    <w:tblPr>
      <w:tblInd w:w="72" w:type="dxa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6" w:space="0" w:color="5F5F5F"/>
        <w:insideV w:val="single" w:sz="6" w:space="0" w:color="5F5F5F"/>
      </w:tblBorders>
      <w:tblCellMar>
        <w:top w:w="14" w:type="dxa"/>
        <w:left w:w="58" w:type="dxa"/>
        <w:bottom w:w="14" w:type="dxa"/>
        <w:right w:w="58" w:type="dxa"/>
      </w:tblCellMar>
    </w:tblPr>
    <w:tblStylePr w:type="firstCol">
      <w:rPr>
        <w:rFonts w:ascii="HelveticaNeueLT Std" w:hAnsi="HelveticaNeueLT Std"/>
        <w:b/>
      </w:rPr>
    </w:tblStylePr>
  </w:style>
  <w:style w:type="paragraph" w:customStyle="1" w:styleId="TituloPortada">
    <w:name w:val="Titulo Portada"/>
    <w:basedOn w:val="Subtitulo"/>
    <w:rsid w:val="00E24F86"/>
    <w:pPr>
      <w:spacing w:before="0" w:after="0"/>
      <w:ind w:left="0"/>
      <w:jc w:val="center"/>
    </w:pPr>
    <w:rPr>
      <w:sz w:val="72"/>
    </w:rPr>
  </w:style>
  <w:style w:type="paragraph" w:customStyle="1" w:styleId="Codigo">
    <w:name w:val="Codigo"/>
    <w:basedOn w:val="Normal"/>
    <w:rsid w:val="00382650"/>
    <w:pPr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  <w:shd w:val="clear" w:color="auto" w:fill="E6E6E6"/>
      <w:spacing w:before="120" w:after="120"/>
      <w:ind w:left="72" w:right="72"/>
    </w:pPr>
    <w:rPr>
      <w:rFonts w:ascii="Courier New" w:hAnsi="Courier New"/>
      <w:noProof/>
    </w:rPr>
  </w:style>
  <w:style w:type="paragraph" w:customStyle="1" w:styleId="Figura">
    <w:name w:val="Figura"/>
    <w:basedOn w:val="Tabladeilustraciones"/>
    <w:next w:val="DescripcinFigura"/>
    <w:rsid w:val="00BB36EE"/>
    <w:rPr>
      <w:b/>
      <w:sz w:val="16"/>
    </w:rPr>
  </w:style>
  <w:style w:type="paragraph" w:styleId="Tabladeilustraciones">
    <w:name w:val="table of figures"/>
    <w:basedOn w:val="Normal"/>
    <w:next w:val="Normal"/>
    <w:semiHidden/>
    <w:rsid w:val="003B6FE8"/>
  </w:style>
  <w:style w:type="paragraph" w:customStyle="1" w:styleId="DescripcinFigura">
    <w:name w:val="Descripción Figura"/>
    <w:basedOn w:val="Normal"/>
    <w:next w:val="Normal"/>
    <w:rsid w:val="00AE52D6"/>
    <w:rPr>
      <w:i/>
      <w:sz w:val="16"/>
    </w:rPr>
  </w:style>
  <w:style w:type="character" w:styleId="Refdecomentario">
    <w:name w:val="annotation reference"/>
    <w:basedOn w:val="Fuentedeprrafopredeter"/>
    <w:semiHidden/>
    <w:rsid w:val="00FF3B64"/>
    <w:rPr>
      <w:sz w:val="16"/>
      <w:szCs w:val="16"/>
    </w:rPr>
  </w:style>
  <w:style w:type="paragraph" w:customStyle="1" w:styleId="Nota">
    <w:name w:val="Nota"/>
    <w:basedOn w:val="Normal"/>
    <w:next w:val="Normal"/>
    <w:rsid w:val="00382650"/>
    <w:pPr>
      <w:pBdr>
        <w:top w:val="single" w:sz="12" w:space="1" w:color="808080"/>
        <w:bottom w:val="single" w:sz="12" w:space="1" w:color="808080"/>
      </w:pBdr>
      <w:spacing w:before="120" w:after="120"/>
    </w:pPr>
    <w:rPr>
      <w:sz w:val="18"/>
    </w:rPr>
  </w:style>
  <w:style w:type="paragraph" w:styleId="Textonotapie">
    <w:name w:val="footnote text"/>
    <w:basedOn w:val="Normal"/>
    <w:semiHidden/>
    <w:rsid w:val="00DD62DB"/>
    <w:rPr>
      <w:szCs w:val="20"/>
    </w:rPr>
  </w:style>
  <w:style w:type="character" w:styleId="Refdenotaalpie">
    <w:name w:val="foot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paragraph" w:styleId="Textonotaalfinal">
    <w:name w:val="endnote text"/>
    <w:basedOn w:val="Normal"/>
    <w:semiHidden/>
    <w:rsid w:val="00DD62DB"/>
    <w:rPr>
      <w:szCs w:val="20"/>
    </w:rPr>
  </w:style>
  <w:style w:type="character" w:styleId="Refdenotaalfinal">
    <w:name w:val="endnote reference"/>
    <w:basedOn w:val="Fuentedeprrafopredeter"/>
    <w:semiHidden/>
    <w:rsid w:val="00C2122C"/>
    <w:rPr>
      <w:rFonts w:ascii="Tahoma" w:hAnsi="Tahoma"/>
      <w:sz w:val="16"/>
      <w:vertAlign w:val="superscript"/>
    </w:rPr>
  </w:style>
  <w:style w:type="numbering" w:customStyle="1" w:styleId="ListaNumerada">
    <w:name w:val="Lista Numerada"/>
    <w:basedOn w:val="Sinlista"/>
    <w:rsid w:val="00F16223"/>
    <w:pPr>
      <w:numPr>
        <w:numId w:val="1"/>
      </w:numPr>
    </w:pPr>
  </w:style>
  <w:style w:type="numbering" w:customStyle="1" w:styleId="ListadeVietas">
    <w:name w:val="Lista de Viñetas"/>
    <w:basedOn w:val="Sinlista"/>
    <w:rsid w:val="00F16223"/>
    <w:pPr>
      <w:numPr>
        <w:numId w:val="2"/>
      </w:numPr>
    </w:pPr>
  </w:style>
  <w:style w:type="paragraph" w:styleId="Textocomentario">
    <w:name w:val="annotation text"/>
    <w:basedOn w:val="Normal"/>
    <w:semiHidden/>
    <w:rsid w:val="00FF3B64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F3B64"/>
    <w:rPr>
      <w:b/>
      <w:bCs/>
    </w:rPr>
  </w:style>
  <w:style w:type="paragraph" w:styleId="Textodeglobo">
    <w:name w:val="Balloon Text"/>
    <w:basedOn w:val="Normal"/>
    <w:semiHidden/>
    <w:rsid w:val="00FF3B64"/>
    <w:rPr>
      <w:rFonts w:cs="Tahoma"/>
      <w:sz w:val="16"/>
      <w:szCs w:val="16"/>
    </w:rPr>
  </w:style>
  <w:style w:type="paragraph" w:customStyle="1" w:styleId="Comentarios">
    <w:name w:val="Comentarios"/>
    <w:basedOn w:val="Normal"/>
    <w:rsid w:val="00D00105"/>
    <w:rPr>
      <w:color w:val="0000FF"/>
    </w:rPr>
  </w:style>
  <w:style w:type="paragraph" w:customStyle="1" w:styleId="Subttulolista">
    <w:name w:val="Subtítulo lista"/>
    <w:basedOn w:val="Normal"/>
    <w:rsid w:val="002E5B95"/>
    <w:pPr>
      <w:jc w:val="left"/>
    </w:pPr>
    <w:rPr>
      <w:rFonts w:ascii="Trebuchet MS" w:hAnsi="Trebuchet MS"/>
      <w:b/>
      <w:sz w:val="24"/>
    </w:rPr>
  </w:style>
  <w:style w:type="paragraph" w:customStyle="1" w:styleId="StyleHeading220ptLeft0cm">
    <w:name w:val="Style Heading 2 + 20 pt Left:  0 cm"/>
    <w:basedOn w:val="Ttulo2"/>
    <w:rsid w:val="00D23EFD"/>
    <w:pPr>
      <w:ind w:left="0"/>
    </w:pPr>
    <w:rPr>
      <w:rFonts w:cs="Times New Roman"/>
      <w:iCs w:val="0"/>
      <w:sz w:val="40"/>
      <w:szCs w:val="20"/>
    </w:rPr>
  </w:style>
  <w:style w:type="paragraph" w:styleId="Ttulo">
    <w:name w:val="Title"/>
    <w:basedOn w:val="Normal"/>
    <w:qFormat/>
    <w:rsid w:val="00D23E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rsid w:val="004977B3"/>
    <w:pPr>
      <w:spacing w:before="120"/>
    </w:pPr>
    <w:rPr>
      <w:rFonts w:ascii="Arial" w:hAnsi="Arial" w:cs="Arial"/>
      <w:b/>
      <w:bCs/>
      <w:sz w:val="24"/>
    </w:rPr>
  </w:style>
  <w:style w:type="paragraph" w:customStyle="1" w:styleId="Subtituloportada">
    <w:name w:val="Subtitulo portada"/>
    <w:basedOn w:val="TituloPortada"/>
    <w:autoRedefine/>
    <w:uiPriority w:val="99"/>
    <w:rsid w:val="00A058C5"/>
    <w:pPr>
      <w:widowControl w:val="0"/>
      <w:spacing w:line="360" w:lineRule="auto"/>
      <w:ind w:right="170"/>
      <w:jc w:val="right"/>
    </w:pPr>
    <w:rPr>
      <w:rFonts w:cs="Trebuchet MS"/>
      <w:b w:val="0"/>
      <w:color w:val="808080" w:themeColor="background1" w:themeShade="80"/>
      <w:sz w:val="20"/>
      <w:szCs w:val="20"/>
    </w:rPr>
  </w:style>
  <w:style w:type="paragraph" w:styleId="Fecha">
    <w:name w:val="Date"/>
    <w:basedOn w:val="Normal"/>
    <w:next w:val="Normal"/>
    <w:link w:val="FechaCar"/>
    <w:rsid w:val="00CA04CB"/>
    <w:pPr>
      <w:spacing w:line="120" w:lineRule="auto"/>
    </w:pPr>
    <w:rPr>
      <w:szCs w:val="20"/>
    </w:rPr>
  </w:style>
  <w:style w:type="character" w:customStyle="1" w:styleId="FechaCar">
    <w:name w:val="Fecha Car"/>
    <w:basedOn w:val="Fuentedeprrafopredeter"/>
    <w:link w:val="Fecha"/>
    <w:rsid w:val="00CA04CB"/>
    <w:rPr>
      <w:rFonts w:ascii="Tahoma" w:hAnsi="Tahoma"/>
      <w:lang w:val="es-ES_tradnl"/>
    </w:rPr>
  </w:style>
  <w:style w:type="paragraph" w:styleId="NormalWeb">
    <w:name w:val="Normal (Web)"/>
    <w:basedOn w:val="Normal"/>
    <w:uiPriority w:val="99"/>
    <w:unhideWhenUsed/>
    <w:rsid w:val="00CA04CB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/>
    </w:rPr>
  </w:style>
  <w:style w:type="paragraph" w:customStyle="1" w:styleId="InfoBlue">
    <w:name w:val="InfoBlue"/>
    <w:basedOn w:val="Normal"/>
    <w:next w:val="Textoindependiente"/>
    <w:rsid w:val="00E61955"/>
    <w:pPr>
      <w:widowControl w:val="0"/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rFonts w:ascii="Times New Roman" w:hAnsi="Times New Roman"/>
      <w:i/>
      <w:color w:val="0000FF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619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61955"/>
    <w:rPr>
      <w:rFonts w:ascii="Tahoma" w:hAnsi="Tahoma"/>
      <w:szCs w:val="24"/>
      <w:lang w:val="es-ES_tradnl" w:eastAsia="en-US"/>
    </w:rPr>
  </w:style>
  <w:style w:type="table" w:styleId="Tablaconcuadrcula">
    <w:name w:val="Table Grid"/>
    <w:basedOn w:val="Tablanormal"/>
    <w:rsid w:val="00713CE5"/>
    <w:pPr>
      <w:widowControl w:val="0"/>
      <w:spacing w:line="360" w:lineRule="auto"/>
      <w:ind w:left="170" w:right="17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839E4"/>
    <w:pPr>
      <w:ind w:left="720"/>
      <w:contextualSpacing/>
    </w:pPr>
  </w:style>
  <w:style w:type="table" w:customStyle="1" w:styleId="MediumShading2-Accent11">
    <w:name w:val="Medium Shading 2 - Accent 11"/>
    <w:basedOn w:val="Tablanormal"/>
    <w:uiPriority w:val="64"/>
    <w:rsid w:val="00FA6D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anormal"/>
    <w:uiPriority w:val="63"/>
    <w:rsid w:val="00FA6D2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A6A9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anormal"/>
    <w:uiPriority w:val="61"/>
    <w:rsid w:val="007A6A9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4825DB"/>
    <w:rPr>
      <w:i/>
      <w:iCs/>
      <w:color w:val="808080"/>
    </w:rPr>
  </w:style>
  <w:style w:type="character" w:styleId="Textodelmarcadordeposicin">
    <w:name w:val="Placeholder Text"/>
    <w:basedOn w:val="Fuentedeprrafopredeter"/>
    <w:uiPriority w:val="99"/>
    <w:semiHidden/>
    <w:rsid w:val="005B2821"/>
    <w:rPr>
      <w:color w:val="808080"/>
    </w:rPr>
  </w:style>
  <w:style w:type="character" w:customStyle="1" w:styleId="PrrafodelistaCar">
    <w:name w:val="Párrafo de lista Car"/>
    <w:link w:val="Prrafodelista"/>
    <w:uiPriority w:val="34"/>
    <w:rsid w:val="000C745F"/>
    <w:rPr>
      <w:rFonts w:ascii="Tahoma" w:hAnsi="Tahoma"/>
      <w:szCs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rnet\Downloads\PA13-CAP-Nombre%20del%20proyecto%20V%20X.Y.Z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D565A1A71C4393BB6AABE7317E84" ma:contentTypeVersion="4" ma:contentTypeDescription="Create a new document." ma:contentTypeScope="" ma:versionID="eeab48500f05c57be577a0683caf92d7">
  <xsd:schema xmlns:xsd="http://www.w3.org/2001/XMLSchema" xmlns:xs="http://www.w3.org/2001/XMLSchema" xmlns:p="http://schemas.microsoft.com/office/2006/metadata/properties" xmlns:ns2="dbc3ba6c-5ba0-4b61-80d3-2b37a847e9b7" targetNamespace="http://schemas.microsoft.com/office/2006/metadata/properties" ma:root="true" ma:fieldsID="5069de7b4b8bf9729514243a5707950a" ns2:_="">
    <xsd:import namespace="dbc3ba6c-5ba0-4b61-80d3-2b37a847e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3ba6c-5ba0-4b61-80d3-2b37a847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ED57E84-D021-4A3B-A65D-4944FBDAC1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28E645-1F56-401F-B817-5DEEBA082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2FC83-3A79-424A-ADEE-91F311065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3ba6c-5ba0-4b61-80d3-2b37a847e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6F391D-EAED-4CB7-9539-66EECB9701D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PA13-CAP-Nombre del proyecto V X.Y.Z</Template>
  <TotalTime>168</TotalTime>
  <Pages>2</Pages>
  <Words>32</Words>
  <Characters>235</Characters>
  <Application>Microsoft Office Word</Application>
  <DocSecurity>0</DocSecurity>
  <Lines>1</Lines>
  <Paragraphs>1</Paragraphs>
  <ScaleCrop>false</ScaleCrop>
  <Manager>Héctor Santa María</Manager>
  <Company>CrossHorizons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Iniciales del Cliente - Nombre del Proyecto - AP</dc:title>
  <dc:subject>Template Básico Documentos uso General</dc:subject>
  <dc:creator>Internet</dc:creator>
  <cp:keywords>Templates-Formatos</cp:keywords>
  <cp:lastModifiedBy>Juan Pablo Navarro Quintero</cp:lastModifiedBy>
  <cp:revision>23</cp:revision>
  <cp:lastPrinted>2020-01-17T22:02:00Z</cp:lastPrinted>
  <dcterms:created xsi:type="dcterms:W3CDTF">2024-12-31T15:45:00Z</dcterms:created>
  <dcterms:modified xsi:type="dcterms:W3CDTF">2025-01-03T20:54:00Z</dcterms:modified>
  <cp:category>Templates Uso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mpresa">
    <vt:lpwstr>Empresa</vt:lpwstr>
  </property>
  <property fmtid="{D5CDD505-2E9C-101B-9397-08002B2CF9AE}" pid="4" name="Clave">
    <vt:lpwstr>FR-B00001</vt:lpwstr>
  </property>
  <property fmtid="{D5CDD505-2E9C-101B-9397-08002B2CF9AE}" pid="5" name="ClaveTemplate">
    <vt:lpwstr>Fr-TemplateBasico</vt:lpwstr>
  </property>
  <property fmtid="{D5CDD505-2E9C-101B-9397-08002B2CF9AE}" pid="6" name="TipoDocumento">
    <vt:lpwstr>Tipo de Documento</vt:lpwstr>
  </property>
  <property fmtid="{D5CDD505-2E9C-101B-9397-08002B2CF9AE}" pid="7" name="Client">
    <vt:lpwstr>Tipo de Documento</vt:lpwstr>
  </property>
  <property fmtid="{D5CDD505-2E9C-101B-9397-08002B2CF9AE}" pid="8" name="ContentTypeId">
    <vt:lpwstr>0x0101007B4ED565A1A71C4393BB6AABE7317E84</vt:lpwstr>
  </property>
</Properties>
</file>